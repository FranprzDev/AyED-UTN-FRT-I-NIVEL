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6C9C1A8D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DATOS </w:t>
            </w:r>
            <w:proofErr w:type="gramStart"/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DEL  ALUMNO</w:t>
            </w:r>
            <w:proofErr w:type="gramEnd"/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0477BAB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13F4981B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Rafael Montesinos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658BB4FA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Javier Cantó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229D89D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56355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02EEC8DE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190D92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Francisco Miguel Perez 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36BD91DE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E32F8A">
        <w:rPr>
          <w:b/>
          <w:sz w:val="24"/>
        </w:rPr>
        <w:t>6 (SEIS)</w:t>
      </w:r>
    </w:p>
    <w:p w14:paraId="4335BEFC" w14:textId="120C5C64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E32F8A">
        <w:t>Resolver una ecuación de primer grado, encontrando el valor de x.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2A28F5C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DECLARAR a</w:t>
      </w:r>
    </w:p>
    <w:p w14:paraId="00698B58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DECLARAR b</w:t>
      </w:r>
    </w:p>
    <w:p w14:paraId="6C135D59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DECLARAR </w:t>
      </w:r>
      <w:proofErr w:type="spellStart"/>
      <w:r w:rsidRPr="00EE4893">
        <w:rPr>
          <w:rFonts w:cs="Arial"/>
          <w:color w:val="000000"/>
          <w:sz w:val="20"/>
        </w:rPr>
        <w:t>solucion</w:t>
      </w:r>
      <w:proofErr w:type="spellEnd"/>
    </w:p>
    <w:p w14:paraId="3DF109E2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6314F033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LEER a</w:t>
      </w:r>
    </w:p>
    <w:p w14:paraId="354FD136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LEER b</w:t>
      </w:r>
    </w:p>
    <w:p w14:paraId="5219C1AF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412831D6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proofErr w:type="gramStart"/>
      <w:r w:rsidRPr="00EE4893">
        <w:rPr>
          <w:rFonts w:cs="Arial"/>
          <w:color w:val="000000"/>
          <w:sz w:val="20"/>
        </w:rPr>
        <w:t>SI(</w:t>
      </w:r>
      <w:proofErr w:type="gramEnd"/>
      <w:r w:rsidRPr="00EE4893">
        <w:rPr>
          <w:rFonts w:cs="Arial"/>
          <w:color w:val="000000"/>
          <w:sz w:val="20"/>
        </w:rPr>
        <w:t>a != 0)</w:t>
      </w:r>
    </w:p>
    <w:p w14:paraId="3E0CC1B9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entonces</w:t>
      </w:r>
    </w:p>
    <w:p w14:paraId="0A70AE0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 </w:t>
      </w:r>
      <w:proofErr w:type="spellStart"/>
      <w:r w:rsidRPr="00EE4893">
        <w:rPr>
          <w:rFonts w:cs="Arial"/>
          <w:color w:val="000000"/>
          <w:sz w:val="20"/>
        </w:rPr>
        <w:t>solucion</w:t>
      </w:r>
      <w:proofErr w:type="spellEnd"/>
      <w:r w:rsidRPr="00EE4893">
        <w:rPr>
          <w:rFonts w:cs="Arial"/>
          <w:color w:val="000000"/>
          <w:sz w:val="20"/>
        </w:rPr>
        <w:t xml:space="preserve"> = -b/a</w:t>
      </w:r>
    </w:p>
    <w:p w14:paraId="1FD0F186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sino </w:t>
      </w:r>
      <w:proofErr w:type="gramStart"/>
      <w:r w:rsidRPr="00EE4893">
        <w:rPr>
          <w:rFonts w:cs="Arial"/>
          <w:color w:val="000000"/>
          <w:sz w:val="20"/>
        </w:rPr>
        <w:t>si(</w:t>
      </w:r>
      <w:proofErr w:type="gramEnd"/>
      <w:r w:rsidRPr="00EE4893">
        <w:rPr>
          <w:rFonts w:cs="Arial"/>
          <w:color w:val="000000"/>
          <w:sz w:val="20"/>
        </w:rPr>
        <w:t>a == 0 and b != 0)</w:t>
      </w:r>
    </w:p>
    <w:p w14:paraId="2DCE7740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entonces </w:t>
      </w:r>
    </w:p>
    <w:p w14:paraId="64C1965C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 MOSTRAR "La solución será imposible. "</w:t>
      </w:r>
    </w:p>
    <w:p w14:paraId="71B2258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sino si (a == 0 and b == 0)</w:t>
      </w:r>
    </w:p>
    <w:p w14:paraId="5A56B1A4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entonces </w:t>
      </w:r>
    </w:p>
    <w:p w14:paraId="4AE9B552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 MOSTRAR "La solución es indeterminada. " </w:t>
      </w:r>
    </w:p>
    <w:p w14:paraId="02DDF55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</w:t>
      </w:r>
      <w:proofErr w:type="spellStart"/>
      <w:r w:rsidRPr="00EE4893">
        <w:rPr>
          <w:rFonts w:cs="Arial"/>
          <w:color w:val="000000"/>
          <w:sz w:val="20"/>
        </w:rPr>
        <w:t>Fin_Si</w:t>
      </w:r>
      <w:proofErr w:type="spellEnd"/>
    </w:p>
    <w:p w14:paraId="1819C953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</w:t>
      </w:r>
      <w:proofErr w:type="spellStart"/>
      <w:r w:rsidRPr="00EE4893">
        <w:rPr>
          <w:rFonts w:cs="Arial"/>
          <w:color w:val="000000"/>
          <w:sz w:val="20"/>
        </w:rPr>
        <w:t>Fin_SI</w:t>
      </w:r>
      <w:proofErr w:type="spellEnd"/>
    </w:p>
    <w:p w14:paraId="597E68D5" w14:textId="784CE84D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FIN_SI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6C445FAD" w:rsidR="00C00DE8" w:rsidRDefault="00EE4893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compuesto, ya que se compone de evaluación y decisión.</w:t>
      </w:r>
    </w:p>
    <w:p w14:paraId="240C874E" w14:textId="2A1069C6" w:rsidR="00C00DE8" w:rsidRDefault="00EE4893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</w:t>
      </w:r>
      <w:r w:rsidR="00C00DE8"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4A8F289E" w:rsidR="004F3441" w:rsidRPr="009C3234" w:rsidRDefault="0048175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solucionf</w:t>
            </w:r>
            <w:proofErr w:type="spellEnd"/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314721FF" w:rsidR="004F3441" w:rsidRPr="009C3234" w:rsidRDefault="0048175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55D33DE3" w:rsidR="004F3441" w:rsidRPr="009C3234" w:rsidRDefault="0048175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Mostrará la condición vinculante 1.</w:t>
            </w: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6058A13E" w:rsidR="0002429D" w:rsidRPr="009C3234" w:rsidRDefault="008A7FF6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710E7A4E" w:rsidR="0002429D" w:rsidRPr="009C3234" w:rsidRDefault="008A7FF6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2E5B9CA1" w:rsidR="0002429D" w:rsidRPr="009C3234" w:rsidRDefault="008A7FF6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Valor del Coeficiente del término lineal </w:t>
            </w: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12D3BF25" w:rsidR="00C00DE8" w:rsidRPr="009C3234" w:rsidRDefault="008A7FF6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16037831" w:rsidR="00C00DE8" w:rsidRPr="009C3234" w:rsidRDefault="008A7FF6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07B94060" w:rsidR="00C00DE8" w:rsidRPr="009C3234" w:rsidRDefault="008A7FF6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Valor del termino independiente de la ecuación</w:t>
            </w: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020ECE93" w:rsidR="0002429D" w:rsidRPr="009C3234" w:rsidRDefault="008A7FF6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solución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7FDB78" w14:textId="15E74EBF" w:rsidR="00481757" w:rsidRDefault="008A7FF6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solucion</w:t>
            </w:r>
            <w:r w:rsidR="00481757">
              <w:rPr>
                <w:rFonts w:cs="Arial"/>
                <w:bCs/>
                <w:color w:val="000000"/>
                <w:sz w:val="20"/>
                <w:szCs w:val="20"/>
              </w:rPr>
              <w:t>f</w:t>
            </w:r>
            <w:proofErr w:type="spell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Si(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a </w:t>
            </w:r>
            <w:r w:rsidR="00481757" w:rsidRPr="00EE4893">
              <w:rPr>
                <w:rFonts w:cs="Arial"/>
                <w:color w:val="000000"/>
                <w:sz w:val="20"/>
              </w:rPr>
              <w:t>!</w:t>
            </w:r>
            <w:r w:rsidR="00481757">
              <w:rPr>
                <w:rFonts w:cs="Arial"/>
                <w:color w:val="000000"/>
                <w:sz w:val="20"/>
              </w:rPr>
              <w:t>= 0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="00481757"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 entonces</w:t>
            </w:r>
            <w:r w:rsidR="00481757"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    solución = -b/a</w:t>
            </w:r>
          </w:p>
          <w:p w14:paraId="39FA58DB" w14:textId="0D7771A5" w:rsidR="00A67E81" w:rsidRPr="009C3234" w:rsidRDefault="00481757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sino 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si(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a == 0 and b </w:t>
            </w:r>
            <w:r w:rsidRPr="00EE4893">
              <w:rPr>
                <w:rFonts w:cs="Arial"/>
                <w:color w:val="000000"/>
                <w:sz w:val="20"/>
              </w:rPr>
              <w:t>!</w:t>
            </w:r>
            <w:r>
              <w:rPr>
                <w:rFonts w:cs="Arial"/>
                <w:color w:val="000000"/>
                <w:sz w:val="20"/>
              </w:rPr>
              <w:t>= 0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 entonces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  MOSTRAR “La solución será imposible”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sino si (a == 0 and b == 0)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 entonces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  <w:t xml:space="preserve">     MOSTRAR “La solución está indeterminada. “</w:t>
            </w:r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77777777" w:rsidR="00A67E81" w:rsidRPr="009C3234" w:rsidRDefault="00A67E8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2A1E383C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B00E3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46030FC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1636C" w14:textId="77777777" w:rsidR="00B01DAB" w:rsidRDefault="00B01DAB" w:rsidP="00697A06">
      <w:pPr>
        <w:spacing w:after="0" w:line="240" w:lineRule="auto"/>
      </w:pPr>
      <w:r>
        <w:separator/>
      </w:r>
    </w:p>
  </w:endnote>
  <w:endnote w:type="continuationSeparator" w:id="0">
    <w:p w14:paraId="564BB6FD" w14:textId="77777777" w:rsidR="00B01DAB" w:rsidRDefault="00B01DAB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D098" w14:textId="77777777" w:rsidR="00B01DAB" w:rsidRDefault="00B01DAB" w:rsidP="00697A06">
      <w:pPr>
        <w:spacing w:after="0" w:line="240" w:lineRule="auto"/>
      </w:pPr>
      <w:r>
        <w:separator/>
      </w:r>
    </w:p>
  </w:footnote>
  <w:footnote w:type="continuationSeparator" w:id="0">
    <w:p w14:paraId="6EACA317" w14:textId="77777777" w:rsidR="00B01DAB" w:rsidRDefault="00B01DAB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6395159A" w:rsidR="005F2B30" w:rsidRPr="009C3234" w:rsidRDefault="007A6B24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193D6695">
                <wp:extent cx="731520" cy="70231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5pt;height:11.5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15D84"/>
    <w:rsid w:val="0002429D"/>
    <w:rsid w:val="00066D22"/>
    <w:rsid w:val="0008535F"/>
    <w:rsid w:val="000B223A"/>
    <w:rsid w:val="000D7F57"/>
    <w:rsid w:val="000F7B72"/>
    <w:rsid w:val="001035CD"/>
    <w:rsid w:val="00190D92"/>
    <w:rsid w:val="001B2352"/>
    <w:rsid w:val="0028728F"/>
    <w:rsid w:val="00316A5C"/>
    <w:rsid w:val="00391AB7"/>
    <w:rsid w:val="00396E36"/>
    <w:rsid w:val="00442F7C"/>
    <w:rsid w:val="00481757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620B15"/>
    <w:rsid w:val="00663BA1"/>
    <w:rsid w:val="00697A06"/>
    <w:rsid w:val="006B7DC7"/>
    <w:rsid w:val="006D4038"/>
    <w:rsid w:val="00740DB0"/>
    <w:rsid w:val="007A6500"/>
    <w:rsid w:val="007A6B24"/>
    <w:rsid w:val="007C0E6C"/>
    <w:rsid w:val="00882F3C"/>
    <w:rsid w:val="008A7FF6"/>
    <w:rsid w:val="008F5D2B"/>
    <w:rsid w:val="009C3234"/>
    <w:rsid w:val="00A1337A"/>
    <w:rsid w:val="00A55F7F"/>
    <w:rsid w:val="00A67E81"/>
    <w:rsid w:val="00A93B3D"/>
    <w:rsid w:val="00AB208F"/>
    <w:rsid w:val="00AC0683"/>
    <w:rsid w:val="00B01DAB"/>
    <w:rsid w:val="00B04665"/>
    <w:rsid w:val="00B14FE4"/>
    <w:rsid w:val="00B46AA3"/>
    <w:rsid w:val="00B64F96"/>
    <w:rsid w:val="00B66D6D"/>
    <w:rsid w:val="00BD5449"/>
    <w:rsid w:val="00C00DE8"/>
    <w:rsid w:val="00C304C0"/>
    <w:rsid w:val="00C816FA"/>
    <w:rsid w:val="00C93C1C"/>
    <w:rsid w:val="00D45C79"/>
    <w:rsid w:val="00DA5D7E"/>
    <w:rsid w:val="00E32F8A"/>
    <w:rsid w:val="00EA6133"/>
    <w:rsid w:val="00EE4893"/>
    <w:rsid w:val="00EE7D4E"/>
    <w:rsid w:val="00F1576E"/>
    <w:rsid w:val="00F277E1"/>
    <w:rsid w:val="00F569CE"/>
    <w:rsid w:val="00F701B8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Plantilla_para_Resolucion_TP01.dotx</Template>
  <TotalTime>6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Miguel Perez</cp:lastModifiedBy>
  <cp:revision>9</cp:revision>
  <cp:lastPrinted>2022-04-25T07:46:00Z</cp:lastPrinted>
  <dcterms:created xsi:type="dcterms:W3CDTF">2022-04-24T22:12:00Z</dcterms:created>
  <dcterms:modified xsi:type="dcterms:W3CDTF">2022-04-25T07:46:00Z</dcterms:modified>
</cp:coreProperties>
</file>