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6C9C1A8D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77777777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</w:p>
    <w:p w14:paraId="4335BEFC" w14:textId="77777777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2A28F5C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DECLARAR a</w:t>
      </w:r>
    </w:p>
    <w:p w14:paraId="00698B58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DECLARAR b</w:t>
      </w:r>
    </w:p>
    <w:p w14:paraId="6C135D59" w14:textId="78744D56" w:rsid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DECLARAR </w:t>
      </w:r>
      <w:r w:rsidR="005659A7">
        <w:rPr>
          <w:rFonts w:cs="Arial"/>
          <w:color w:val="000000"/>
          <w:sz w:val="20"/>
        </w:rPr>
        <w:t>restodiv</w:t>
      </w:r>
    </w:p>
    <w:p w14:paraId="688E4886" w14:textId="35813684" w:rsidR="005659A7" w:rsidRDefault="005659A7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391526C4" w14:textId="152DFDFF" w:rsidR="005659A7" w:rsidRDefault="005659A7" w:rsidP="005659A7">
      <w:pPr>
        <w:pStyle w:val="Prrafodelista"/>
        <w:autoSpaceDE w:val="0"/>
        <w:autoSpaceDN w:val="0"/>
        <w:adjustRightInd w:val="0"/>
        <w:spacing w:line="240" w:lineRule="auto"/>
        <w:ind w:left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Si(b </w:t>
      </w:r>
      <w:r w:rsidRPr="005659A7">
        <w:rPr>
          <w:rFonts w:cs="Arial"/>
          <w:color w:val="000000"/>
          <w:sz w:val="20"/>
        </w:rPr>
        <w:t>!</w:t>
      </w:r>
      <w:r>
        <w:rPr>
          <w:rFonts w:cs="Arial"/>
          <w:color w:val="000000"/>
          <w:sz w:val="20"/>
        </w:rPr>
        <w:t>= 0)</w:t>
      </w:r>
    </w:p>
    <w:p w14:paraId="17A9C569" w14:textId="7EEB17CA" w:rsidR="005659A7" w:rsidRDefault="005659A7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entonces</w:t>
      </w:r>
    </w:p>
    <w:p w14:paraId="71F88084" w14:textId="1FFC81ED" w:rsidR="005659A7" w:rsidRDefault="005659A7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  </w:t>
      </w:r>
      <w:r>
        <w:rPr>
          <w:rFonts w:cs="Arial"/>
          <w:color w:val="000000"/>
          <w:sz w:val="20"/>
        </w:rPr>
        <w:t>restodiv</w:t>
      </w:r>
      <w:r>
        <w:rPr>
          <w:rFonts w:cs="Arial"/>
          <w:color w:val="000000"/>
          <w:sz w:val="20"/>
        </w:rPr>
        <w:t xml:space="preserve"> = a mod b</w:t>
      </w:r>
    </w:p>
    <w:p w14:paraId="3511158C" w14:textId="25761E6C" w:rsidR="005659A7" w:rsidRDefault="005659A7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sino</w:t>
      </w:r>
      <w:r>
        <w:rPr>
          <w:rFonts w:cs="Arial"/>
          <w:color w:val="000000"/>
          <w:sz w:val="20"/>
        </w:rPr>
        <w:br/>
        <w:t xml:space="preserve"> </w:t>
      </w:r>
      <w:r>
        <w:rPr>
          <w:rFonts w:cs="Arial"/>
          <w:color w:val="000000"/>
          <w:sz w:val="20"/>
        </w:rPr>
        <w:tab/>
        <w:t>MOSTRAR “NO SE PUEDE DIVIDR POR 0”</w:t>
      </w:r>
    </w:p>
    <w:p w14:paraId="2E6FF0E3" w14:textId="596C9906" w:rsidR="005659A7" w:rsidRDefault="005659A7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FIN_SI </w:t>
      </w:r>
      <w:r>
        <w:rPr>
          <w:rFonts w:cs="Arial"/>
          <w:color w:val="000000"/>
          <w:sz w:val="20"/>
        </w:rPr>
        <w:br/>
      </w:r>
      <w:r>
        <w:rPr>
          <w:rFonts w:cs="Arial"/>
          <w:color w:val="000000"/>
          <w:sz w:val="20"/>
        </w:rPr>
        <w:br/>
        <w:t>SI ( restodiv == 0 )</w:t>
      </w:r>
    </w:p>
    <w:p w14:paraId="5E590D5A" w14:textId="7FE364DF" w:rsidR="005659A7" w:rsidRDefault="005659A7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entonces</w:t>
      </w:r>
    </w:p>
    <w:p w14:paraId="541402D6" w14:textId="7294F370" w:rsidR="005659A7" w:rsidRDefault="005659A7" w:rsidP="005659A7">
      <w:pPr>
        <w:pStyle w:val="Prrafodelista"/>
        <w:autoSpaceDE w:val="0"/>
        <w:autoSpaceDN w:val="0"/>
        <w:adjustRightInd w:val="0"/>
        <w:ind w:left="851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ab/>
        <w:t>MOSTRAR “LA DIVISIÓN ES EXACTA.”</w:t>
      </w:r>
    </w:p>
    <w:p w14:paraId="574BFF1B" w14:textId="6BD35523" w:rsidR="005659A7" w:rsidRDefault="005659A7" w:rsidP="005659A7">
      <w:pPr>
        <w:pStyle w:val="Prrafodelista"/>
        <w:autoSpaceDE w:val="0"/>
        <w:autoSpaceDN w:val="0"/>
        <w:adjustRightInd w:val="0"/>
        <w:ind w:left="851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sino</w:t>
      </w:r>
    </w:p>
    <w:p w14:paraId="41EB46AE" w14:textId="39D73F28" w:rsidR="005659A7" w:rsidRDefault="005659A7" w:rsidP="005659A7">
      <w:pPr>
        <w:pStyle w:val="Prrafodelista"/>
        <w:autoSpaceDE w:val="0"/>
        <w:autoSpaceDN w:val="0"/>
        <w:adjustRightInd w:val="0"/>
        <w:ind w:left="851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ab/>
        <w:t>MOSTRAR “LA DIVISIÓN NO ES EXACTA</w:t>
      </w:r>
    </w:p>
    <w:p w14:paraId="119EBD52" w14:textId="68E7CEFC" w:rsidR="005659A7" w:rsidRPr="00EE4893" w:rsidRDefault="005659A7" w:rsidP="005659A7">
      <w:pPr>
        <w:pStyle w:val="Prrafodelista"/>
        <w:autoSpaceDE w:val="0"/>
        <w:autoSpaceDN w:val="0"/>
        <w:adjustRightInd w:val="0"/>
        <w:ind w:left="851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FIN_SI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6C445FAD" w:rsidR="00C00DE8" w:rsidRDefault="00EE4893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compuesto, ya que se compone de evaluación y decisión.</w:t>
      </w:r>
    </w:p>
    <w:p w14:paraId="240C874E" w14:textId="2A1069C6" w:rsidR="00C00DE8" w:rsidRDefault="00EE4893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  <w:r w:rsidR="00C00DE8"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4BB0447" w:rsidR="005F2B30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6450085C" w:rsidR="005F2B30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STIRNG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3336F4B9" w:rsidR="005F2B30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“LA DIVISIÓN NO ES EXACTA”</w:t>
            </w: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0DE03BE" w:rsidR="004F3441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57187455" w:rsidR="004F3441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STRING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6ADC52A9" w:rsidR="004F3441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“LA DIVISIÓN ES EXACTA.”</w:t>
            </w: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090C3C04" w:rsidR="005F2B30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A7BCD56" w:rsidR="005F2B30" w:rsidRPr="009C3234" w:rsidRDefault="00646D21" w:rsidP="00646D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STRING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5E2E0259" w:rsidR="005F2B30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“NO SE PUEDE DIVIDR POR 0”</w:t>
            </w: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7B1BAEDB" w:rsidR="0002429D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1E361EAD" w:rsidR="0002429D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7DBD9961" w:rsidR="0002429D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Dividendo</w:t>
            </w: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71523DD9" w:rsidR="00C00DE8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19234E8A" w:rsidR="00C00DE8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Entero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41F83538" w:rsidR="00C00DE8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Divisor</w:t>
            </w: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10B35AD7" w:rsidR="0002429D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restodiv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110DEA2D" w:rsidR="0002429D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0EA428FD" w:rsidR="0002429D" w:rsidRPr="009C3234" w:rsidRDefault="00646D2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Va a ser el resultado de a/b siempre y cuando este definida.</w:t>
            </w: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7AB276" w14:textId="77777777" w:rsidR="00646D21" w:rsidRDefault="00646D21" w:rsidP="00646D21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851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Si(b </w:t>
            </w:r>
            <w:r w:rsidRPr="005659A7">
              <w:rPr>
                <w:rFonts w:cs="Arial"/>
                <w:color w:val="000000"/>
                <w:sz w:val="20"/>
              </w:rPr>
              <w:t>!</w:t>
            </w:r>
            <w:r>
              <w:rPr>
                <w:rFonts w:cs="Arial"/>
                <w:color w:val="000000"/>
                <w:sz w:val="20"/>
              </w:rPr>
              <w:t>= 0)</w:t>
            </w:r>
          </w:p>
          <w:p w14:paraId="1E1D0AFF" w14:textId="77777777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 entonces</w:t>
            </w:r>
          </w:p>
          <w:p w14:paraId="5B3B9FF8" w14:textId="77777777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   restodiv = a mod b</w:t>
            </w:r>
          </w:p>
          <w:p w14:paraId="1974C3F0" w14:textId="04D0C43B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sino</w:t>
            </w:r>
            <w:r>
              <w:rPr>
                <w:rFonts w:cs="Arial"/>
                <w:color w:val="000000"/>
                <w:sz w:val="20"/>
              </w:rPr>
              <w:br/>
              <w:t xml:space="preserve"> </w:t>
            </w:r>
            <w:r>
              <w:rPr>
                <w:rFonts w:cs="Arial"/>
                <w:color w:val="000000"/>
                <w:sz w:val="20"/>
              </w:rPr>
              <w:tab/>
              <w:t xml:space="preserve">MOSTRAR </w:t>
            </w:r>
            <w:r>
              <w:rPr>
                <w:rFonts w:cs="Arial"/>
                <w:color w:val="000000"/>
                <w:sz w:val="20"/>
              </w:rPr>
              <w:t>MENSAJE3</w:t>
            </w:r>
          </w:p>
          <w:p w14:paraId="39FA58DB" w14:textId="2F8D95AC" w:rsidR="00A67E81" w:rsidRPr="009C3234" w:rsidRDefault="00646D21" w:rsidP="00646D21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 xml:space="preserve">FIN_SI </w:t>
            </w:r>
            <w:r>
              <w:rPr>
                <w:rFonts w:cs="Arial"/>
                <w:color w:val="000000"/>
                <w:sz w:val="20"/>
              </w:rPr>
              <w:br/>
            </w: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6E6C6F" w14:textId="77777777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SI ( restodiv == 0 )</w:t>
            </w:r>
          </w:p>
          <w:p w14:paraId="7D42B77C" w14:textId="77777777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 entonces</w:t>
            </w:r>
          </w:p>
          <w:p w14:paraId="03861619" w14:textId="45966345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ab/>
              <w:t xml:space="preserve">MOSTRAR </w:t>
            </w:r>
            <w:r>
              <w:rPr>
                <w:rFonts w:cs="Arial"/>
                <w:color w:val="000000"/>
                <w:sz w:val="20"/>
              </w:rPr>
              <w:t>MENSAJE2</w:t>
            </w:r>
          </w:p>
          <w:p w14:paraId="4A0A6EE9" w14:textId="77777777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lastRenderedPageBreak/>
              <w:t>sino</w:t>
            </w:r>
          </w:p>
          <w:p w14:paraId="0D4DB278" w14:textId="155D77FD" w:rsidR="00646D21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ab/>
              <w:t xml:space="preserve">MOSTRAR </w:t>
            </w:r>
            <w:r>
              <w:rPr>
                <w:rFonts w:cs="Arial"/>
                <w:color w:val="000000"/>
                <w:sz w:val="20"/>
              </w:rPr>
              <w:t>MENSAJE1</w:t>
            </w:r>
          </w:p>
          <w:p w14:paraId="78C4668E" w14:textId="77777777" w:rsidR="00646D21" w:rsidRPr="00EE4893" w:rsidRDefault="00646D21" w:rsidP="00646D21">
            <w:pPr>
              <w:pStyle w:val="Prrafodelista"/>
              <w:autoSpaceDE w:val="0"/>
              <w:autoSpaceDN w:val="0"/>
              <w:adjustRightInd w:val="0"/>
              <w:ind w:left="851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FIN_SI</w:t>
            </w:r>
          </w:p>
          <w:p w14:paraId="4329D235" w14:textId="77777777" w:rsidR="00A67E81" w:rsidRPr="009C3234" w:rsidRDefault="00A67E8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23A9" w14:textId="77777777" w:rsidR="00C9500A" w:rsidRDefault="00C9500A" w:rsidP="00697A06">
      <w:pPr>
        <w:spacing w:after="0" w:line="240" w:lineRule="auto"/>
      </w:pPr>
      <w:r>
        <w:separator/>
      </w:r>
    </w:p>
  </w:endnote>
  <w:endnote w:type="continuationSeparator" w:id="0">
    <w:p w14:paraId="7BB57AF3" w14:textId="77777777" w:rsidR="00C9500A" w:rsidRDefault="00C9500A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0464" w14:textId="77777777" w:rsidR="00C9500A" w:rsidRDefault="00C9500A" w:rsidP="00697A06">
      <w:pPr>
        <w:spacing w:after="0" w:line="240" w:lineRule="auto"/>
      </w:pPr>
      <w:r>
        <w:separator/>
      </w:r>
    </w:p>
  </w:footnote>
  <w:footnote w:type="continuationSeparator" w:id="0">
    <w:p w14:paraId="18CA2875" w14:textId="77777777" w:rsidR="00C9500A" w:rsidRDefault="00C9500A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6BDA7A26" w:rsidR="005F2B30" w:rsidRPr="009C3234" w:rsidRDefault="00646D21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6DD0521" wp14:editId="0477328A">
                <wp:extent cx="730250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pt;height:11.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16"/>
    <w:rsid w:val="0002429D"/>
    <w:rsid w:val="00066D22"/>
    <w:rsid w:val="0008535F"/>
    <w:rsid w:val="000B223A"/>
    <w:rsid w:val="000D7F57"/>
    <w:rsid w:val="000F7B72"/>
    <w:rsid w:val="001035CD"/>
    <w:rsid w:val="00190D92"/>
    <w:rsid w:val="001B2352"/>
    <w:rsid w:val="0028728F"/>
    <w:rsid w:val="002B0EDA"/>
    <w:rsid w:val="00316A5C"/>
    <w:rsid w:val="00391AB7"/>
    <w:rsid w:val="00396E36"/>
    <w:rsid w:val="00442F7C"/>
    <w:rsid w:val="004C0DC9"/>
    <w:rsid w:val="004D3654"/>
    <w:rsid w:val="004E5F81"/>
    <w:rsid w:val="004F3441"/>
    <w:rsid w:val="004F62C5"/>
    <w:rsid w:val="0051758D"/>
    <w:rsid w:val="005659A7"/>
    <w:rsid w:val="00567A16"/>
    <w:rsid w:val="0057258D"/>
    <w:rsid w:val="00597560"/>
    <w:rsid w:val="005F2B30"/>
    <w:rsid w:val="00620B15"/>
    <w:rsid w:val="00646D21"/>
    <w:rsid w:val="00663BA1"/>
    <w:rsid w:val="00697A06"/>
    <w:rsid w:val="006B7DC7"/>
    <w:rsid w:val="006D4038"/>
    <w:rsid w:val="007A6500"/>
    <w:rsid w:val="007C0E6C"/>
    <w:rsid w:val="008F5D2B"/>
    <w:rsid w:val="009C3234"/>
    <w:rsid w:val="00A1337A"/>
    <w:rsid w:val="00A67E81"/>
    <w:rsid w:val="00A93B3D"/>
    <w:rsid w:val="00AB208F"/>
    <w:rsid w:val="00AC0683"/>
    <w:rsid w:val="00B04665"/>
    <w:rsid w:val="00B14FE4"/>
    <w:rsid w:val="00B46AA3"/>
    <w:rsid w:val="00B64F96"/>
    <w:rsid w:val="00B66D6D"/>
    <w:rsid w:val="00BD5449"/>
    <w:rsid w:val="00C00DE8"/>
    <w:rsid w:val="00C304C0"/>
    <w:rsid w:val="00C816FA"/>
    <w:rsid w:val="00C93C1C"/>
    <w:rsid w:val="00C9500A"/>
    <w:rsid w:val="00D45C79"/>
    <w:rsid w:val="00DA5D7E"/>
    <w:rsid w:val="00EA6133"/>
    <w:rsid w:val="00EE4893"/>
    <w:rsid w:val="00EE7D4E"/>
    <w:rsid w:val="00F1576E"/>
    <w:rsid w:val="00F277E1"/>
    <w:rsid w:val="00F569CE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4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Francisco Miguel Perez</cp:lastModifiedBy>
  <cp:revision>2</cp:revision>
  <dcterms:created xsi:type="dcterms:W3CDTF">2022-04-25T08:14:00Z</dcterms:created>
  <dcterms:modified xsi:type="dcterms:W3CDTF">2022-04-25T08:14:00Z</dcterms:modified>
</cp:coreProperties>
</file>