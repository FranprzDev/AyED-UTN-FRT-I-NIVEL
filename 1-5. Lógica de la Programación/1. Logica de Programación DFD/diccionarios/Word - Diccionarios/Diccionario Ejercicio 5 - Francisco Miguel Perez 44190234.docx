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5"/>
        <w:gridCol w:w="7607"/>
      </w:tblGrid>
      <w:tr w:rsidR="00BD5449" w:rsidRPr="009C3234" w14:paraId="66CCE4A4" w14:textId="77777777" w:rsidTr="009C3234">
        <w:trPr>
          <w:trHeight w:val="534"/>
          <w:jc w:val="center"/>
        </w:trPr>
        <w:tc>
          <w:tcPr>
            <w:tcW w:w="10112" w:type="dxa"/>
            <w:gridSpan w:val="2"/>
            <w:shd w:val="clear" w:color="auto" w:fill="auto"/>
            <w:vAlign w:val="center"/>
          </w:tcPr>
          <w:p w14:paraId="6E5FA86A" w14:textId="77B69254" w:rsidR="00BD5449" w:rsidRPr="009C3234" w:rsidRDefault="00BD5449" w:rsidP="009C3234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DATOS </w:t>
            </w:r>
            <w:r w:rsidR="0032574B"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DEL ALUMNO</w:t>
            </w:r>
          </w:p>
        </w:tc>
      </w:tr>
      <w:tr w:rsidR="00B64F96" w:rsidRPr="009C3234" w14:paraId="3CF57483" w14:textId="77777777" w:rsidTr="004F62C5">
        <w:trPr>
          <w:trHeight w:val="430"/>
          <w:jc w:val="center"/>
        </w:trPr>
        <w:tc>
          <w:tcPr>
            <w:tcW w:w="2505" w:type="dxa"/>
            <w:vMerge w:val="restart"/>
            <w:shd w:val="clear" w:color="auto" w:fill="auto"/>
            <w:vAlign w:val="center"/>
          </w:tcPr>
          <w:p w14:paraId="5D6C446A" w14:textId="0477BAB0" w:rsidR="00B64F96" w:rsidRPr="009C3234" w:rsidRDefault="00B64F96" w:rsidP="00B64F96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Comisión</w:t>
            </w: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:</w:t>
            </w:r>
            <w:r w:rsidR="007A6500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1K5</w:t>
            </w:r>
          </w:p>
        </w:tc>
        <w:tc>
          <w:tcPr>
            <w:tcW w:w="7607" w:type="dxa"/>
            <w:shd w:val="clear" w:color="auto" w:fill="auto"/>
            <w:vAlign w:val="center"/>
          </w:tcPr>
          <w:p w14:paraId="1D89725F" w14:textId="13F4981B" w:rsidR="00B64F96" w:rsidRPr="009C3234" w:rsidRDefault="00B64F96" w:rsidP="009C3234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Profesor:</w:t>
            </w:r>
            <w:r w:rsidR="007A6500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Rafael Montesinos</w:t>
            </w:r>
          </w:p>
        </w:tc>
      </w:tr>
      <w:tr w:rsidR="00B64F96" w:rsidRPr="009C3234" w14:paraId="4C538D52" w14:textId="77777777" w:rsidTr="004F62C5">
        <w:trPr>
          <w:trHeight w:val="430"/>
          <w:jc w:val="center"/>
        </w:trPr>
        <w:tc>
          <w:tcPr>
            <w:tcW w:w="2505" w:type="dxa"/>
            <w:vMerge/>
            <w:shd w:val="clear" w:color="auto" w:fill="auto"/>
            <w:vAlign w:val="center"/>
          </w:tcPr>
          <w:p w14:paraId="2F83A2CD" w14:textId="77777777" w:rsidR="00B64F96" w:rsidRPr="009C3234" w:rsidRDefault="00B64F96" w:rsidP="009C3234">
            <w:pPr>
              <w:spacing w:after="0" w:line="240" w:lineRule="auto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</w:p>
        </w:tc>
        <w:tc>
          <w:tcPr>
            <w:tcW w:w="760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096AD0" w14:textId="658BB4FA" w:rsidR="00B64F96" w:rsidRPr="009C3234" w:rsidRDefault="00B64F96" w:rsidP="009C3234">
            <w:pPr>
              <w:spacing w:after="0" w:line="240" w:lineRule="auto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Auxiliar:</w:t>
            </w:r>
            <w:r w:rsidR="007A6500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Javier Cantó </w:t>
            </w:r>
          </w:p>
        </w:tc>
      </w:tr>
      <w:tr w:rsidR="00BD5449" w:rsidRPr="009C3234" w14:paraId="080918A2" w14:textId="77777777" w:rsidTr="004F62C5">
        <w:trPr>
          <w:trHeight w:val="612"/>
          <w:jc w:val="center"/>
        </w:trPr>
        <w:tc>
          <w:tcPr>
            <w:tcW w:w="2505" w:type="dxa"/>
            <w:shd w:val="clear" w:color="auto" w:fill="auto"/>
            <w:vAlign w:val="center"/>
          </w:tcPr>
          <w:p w14:paraId="3C6161E0" w14:textId="229D89D7" w:rsidR="00BD5449" w:rsidRPr="009C3234" w:rsidRDefault="00BD5449" w:rsidP="009C3234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Legajo:</w:t>
            </w:r>
            <w:r w:rsidR="007A6500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56355</w:t>
            </w:r>
          </w:p>
        </w:tc>
        <w:tc>
          <w:tcPr>
            <w:tcW w:w="760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EF4951B" w14:textId="02EEC8DE" w:rsidR="00BD5449" w:rsidRPr="009C3234" w:rsidRDefault="00BD5449" w:rsidP="009C3234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Apellido y Nombre:</w:t>
            </w:r>
            <w:r w:rsidR="00190D92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Francisco Miguel Perez </w:t>
            </w:r>
          </w:p>
        </w:tc>
      </w:tr>
      <w:tr w:rsidR="00BD5449" w:rsidRPr="009C3234" w14:paraId="64B378D6" w14:textId="77777777" w:rsidTr="009C3234">
        <w:trPr>
          <w:trHeight w:val="412"/>
          <w:jc w:val="center"/>
        </w:trPr>
        <w:tc>
          <w:tcPr>
            <w:tcW w:w="10112" w:type="dxa"/>
            <w:gridSpan w:val="2"/>
            <w:shd w:val="clear" w:color="auto" w:fill="auto"/>
            <w:vAlign w:val="center"/>
          </w:tcPr>
          <w:p w14:paraId="6002C103" w14:textId="77777777" w:rsidR="00BD5449" w:rsidRPr="009C3234" w:rsidRDefault="00BD5449" w:rsidP="009C3234">
            <w:pPr>
              <w:spacing w:before="240" w:after="240" w:line="240" w:lineRule="auto"/>
              <w:jc w:val="center"/>
              <w:rPr>
                <w:rFonts w:ascii="Times New Roman" w:eastAsia="SimSun" w:hAnsi="Times New Roman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Times New Roman" w:eastAsia="SimSun" w:hAnsi="Times New Roman"/>
                <w:b/>
                <w:sz w:val="32"/>
                <w:szCs w:val="20"/>
                <w:lang w:val="es-AR" w:eastAsia="es-AR"/>
              </w:rPr>
              <w:t>RESOLUCION DEL TRABAJO PRÁCTICO NRO 01</w:t>
            </w:r>
          </w:p>
        </w:tc>
      </w:tr>
    </w:tbl>
    <w:p w14:paraId="542FA765" w14:textId="6D98C7D3" w:rsidR="0008535F" w:rsidRDefault="0008535F" w:rsidP="004F62C5">
      <w:pPr>
        <w:spacing w:before="360" w:after="120" w:line="240" w:lineRule="auto"/>
        <w:rPr>
          <w:b/>
          <w:sz w:val="24"/>
        </w:rPr>
      </w:pPr>
      <w:r>
        <w:rPr>
          <w:b/>
          <w:sz w:val="24"/>
        </w:rPr>
        <w:t xml:space="preserve">Ejercicio: </w:t>
      </w:r>
      <w:r w:rsidR="009E395F">
        <w:rPr>
          <w:b/>
          <w:sz w:val="24"/>
        </w:rPr>
        <w:t>5 (CINCO)</w:t>
      </w:r>
    </w:p>
    <w:p w14:paraId="589DE24D" w14:textId="33C4750D" w:rsidR="009E395F" w:rsidRPr="009E395F" w:rsidRDefault="004F62C5" w:rsidP="0008535F">
      <w:pPr>
        <w:spacing w:before="120" w:after="120" w:line="240" w:lineRule="auto"/>
      </w:pPr>
      <w:r>
        <w:rPr>
          <w:b/>
          <w:sz w:val="24"/>
        </w:rPr>
        <w:t>Enunciado</w:t>
      </w:r>
      <w:r w:rsidR="00FD2555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9E395F">
        <w:t>Emitir la factura correspondiente a la compra de un artículo cuyo valor es $ 20000 del que se puede adquirir una o varias unidades. El IVA a aplicar es del 12% del valor total de la compra. Si el precio bruto (precio total de la compra + IVA) es mayor de $ 80.000, se aplicará un descuento del 5% del precio total de la compra.</w:t>
      </w:r>
    </w:p>
    <w:p w14:paraId="16DCAB7D" w14:textId="2AAB8A97" w:rsidR="009E395F" w:rsidRDefault="009E395F" w:rsidP="009C3234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43B025" wp14:editId="501AEB5F">
            <wp:simplePos x="0" y="0"/>
            <wp:positionH relativeFrom="margin">
              <wp:align>center</wp:align>
            </wp:positionH>
            <wp:positionV relativeFrom="margin">
              <wp:posOffset>3648024</wp:posOffset>
            </wp:positionV>
            <wp:extent cx="6327140" cy="3298825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14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D7E" w:rsidRPr="00DA5D7E">
        <w:rPr>
          <w:rFonts w:ascii="Arial" w:hAnsi="Arial" w:cs="Arial"/>
          <w:b/>
          <w:bCs/>
          <w:sz w:val="24"/>
        </w:rPr>
        <w:t>ANÁLISIS DE LAS PARTES DEL PROBLEM</w:t>
      </w:r>
      <w:r>
        <w:rPr>
          <w:rFonts w:ascii="Arial" w:hAnsi="Arial" w:cs="Arial"/>
          <w:b/>
          <w:bCs/>
          <w:sz w:val="24"/>
        </w:rPr>
        <w:t>A</w:t>
      </w:r>
    </w:p>
    <w:p w14:paraId="1CC47AFA" w14:textId="77777777" w:rsidR="009E395F" w:rsidRDefault="009E395F" w:rsidP="009C3234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</w:p>
    <w:p w14:paraId="3F6319E8" w14:textId="12CB4FE3" w:rsidR="00C00DE8" w:rsidRPr="00C00DE8" w:rsidRDefault="00C00DE8" w:rsidP="009C3234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TIPO DE PROBLEMA</w:t>
      </w:r>
    </w:p>
    <w:p w14:paraId="57E5C03B" w14:textId="13839C00" w:rsidR="00C00DE8" w:rsidRDefault="00437530" w:rsidP="0008535F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left="426" w:firstLine="425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Problema de decisión y evaluación, compuesto.</w:t>
      </w:r>
    </w:p>
    <w:p w14:paraId="240C874E" w14:textId="77777777" w:rsidR="00C00DE8" w:rsidRDefault="00C00DE8">
      <w:p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br w:type="page"/>
      </w:r>
    </w:p>
    <w:p w14:paraId="0FAF7615" w14:textId="77777777" w:rsidR="00A67E81" w:rsidRPr="00C00DE8" w:rsidRDefault="00A67E81" w:rsidP="009C3234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lastRenderedPageBreak/>
        <w:t>DICCIONARIOS</w:t>
      </w:r>
    </w:p>
    <w:p w14:paraId="5951C6B0" w14:textId="77777777" w:rsidR="00A67E81" w:rsidRPr="005F2B30" w:rsidRDefault="00A67E81" w:rsidP="00A67E81">
      <w:pPr>
        <w:autoSpaceDE w:val="0"/>
        <w:autoSpaceDN w:val="0"/>
        <w:adjustRightInd w:val="0"/>
        <w:spacing w:before="120" w:after="240"/>
        <w:rPr>
          <w:rFonts w:ascii="Arial" w:hAnsi="Arial" w:cs="Arial"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Resultados</w:t>
      </w:r>
    </w:p>
    <w:tbl>
      <w:tblPr>
        <w:tblW w:w="10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8"/>
        <w:gridCol w:w="1528"/>
        <w:gridCol w:w="1128"/>
        <w:gridCol w:w="6737"/>
      </w:tblGrid>
      <w:tr w:rsidR="00A67E81" w:rsidRPr="009C3234" w14:paraId="32EAA98B" w14:textId="77777777" w:rsidTr="0008535F">
        <w:trPr>
          <w:trHeight w:val="54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403D95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8874956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915114D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845A57E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4F3441" w:rsidRPr="009C3234" w14:paraId="6EB65730" w14:textId="77777777" w:rsidTr="0008535F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F76FA02" w14:textId="77777777" w:rsidR="004F3441" w:rsidRPr="00CD6ED2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266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26207A0" w14:textId="38AC3E2D" w:rsidR="004F3441" w:rsidRPr="009C3234" w:rsidRDefault="004375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proofErr w:type="spellStart"/>
            <w:r>
              <w:rPr>
                <w:rFonts w:cs="Arial"/>
                <w:color w:val="000000"/>
                <w:sz w:val="20"/>
              </w:rPr>
              <w:t>precioAPagar</w:t>
            </w:r>
            <w:proofErr w:type="spellEnd"/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5CB6A5A" w14:textId="3DA5E175" w:rsidR="004F3441" w:rsidRPr="009C3234" w:rsidRDefault="004375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7BBE7BF" w14:textId="3E414681" w:rsidR="004F3441" w:rsidRPr="009C3234" w:rsidRDefault="004375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Mostrará el precio que se pagará dependiendo de la condición vinculante que se obtenga según la cantidad de unidades.</w:t>
            </w:r>
          </w:p>
        </w:tc>
      </w:tr>
      <w:tr w:rsidR="004F3441" w:rsidRPr="009C3234" w14:paraId="71BBDCFA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3BAD3E" w14:textId="77777777" w:rsidR="004F3441" w:rsidRPr="007B7266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0721770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3F9FD74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87D15D7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4F3441" w:rsidRPr="009C3234" w14:paraId="3D6B45C3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F195709" w14:textId="77777777" w:rsidR="004F3441" w:rsidRPr="007B7266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A2CC39F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2596BF3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B8F2429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4F3441" w:rsidRPr="009C3234" w14:paraId="6B0E5856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7600FE6" w14:textId="77777777" w:rsidR="004F3441" w:rsidRPr="007B7266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B4EBE07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6DCD35B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0A52878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5F2B30" w:rsidRPr="009C3234" w14:paraId="0226D39D" w14:textId="77777777" w:rsidTr="0008535F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05FC5CB" w14:textId="7777777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9C3234">
              <w:rPr>
                <w:rFonts w:ascii="Arial" w:hAnsi="Arial" w:cs="Arial"/>
                <w:b/>
                <w:sz w:val="20"/>
                <w:szCs w:val="20"/>
              </w:rPr>
              <w:t>Constantes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533BB9D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CB138B8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5D9DE02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4F3441" w:rsidRPr="009C3234" w14:paraId="090D60E3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690DC31" w14:textId="77777777" w:rsidR="004F3441" w:rsidRPr="009C3234" w:rsidRDefault="004F344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E5C1973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E490C7F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371350F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5F2B30" w:rsidRPr="009C3234" w14:paraId="1879E35B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14A8F2C" w14:textId="7777777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463795C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73360E3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918D396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</w:tbl>
    <w:p w14:paraId="1713E6F0" w14:textId="77777777" w:rsidR="00A67E81" w:rsidRPr="005F2B30" w:rsidRDefault="00A67E81" w:rsidP="00A67E81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Datos</w:t>
      </w:r>
    </w:p>
    <w:tbl>
      <w:tblPr>
        <w:tblW w:w="10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1474"/>
        <w:gridCol w:w="1452"/>
        <w:gridCol w:w="1052"/>
        <w:gridCol w:w="5722"/>
      </w:tblGrid>
      <w:tr w:rsidR="00A67E81" w:rsidRPr="009C3234" w14:paraId="212A7246" w14:textId="77777777" w:rsidTr="0008535F">
        <w:trPr>
          <w:cantSplit/>
          <w:trHeight w:val="513"/>
          <w:jc w:val="center"/>
        </w:trPr>
        <w:tc>
          <w:tcPr>
            <w:tcW w:w="26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18F4699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0944B61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41C7C03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3CE6CA4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02429D" w:rsidRPr="009C3234" w14:paraId="02DF6239" w14:textId="77777777" w:rsidTr="0008535F">
        <w:trPr>
          <w:cantSplit/>
          <w:trHeight w:val="283"/>
          <w:jc w:val="center"/>
        </w:trPr>
        <w:tc>
          <w:tcPr>
            <w:tcW w:w="1141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46E9EB9" w14:textId="77777777" w:rsidR="0002429D" w:rsidRPr="00A67E81" w:rsidRDefault="0002429D" w:rsidP="00F277E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77E1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474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2CC215B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Primarias</w:t>
            </w:r>
          </w:p>
        </w:tc>
        <w:tc>
          <w:tcPr>
            <w:tcW w:w="14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C288D87" w14:textId="75769495" w:rsidR="0002429D" w:rsidRPr="009C3234" w:rsidRDefault="004375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cs="Arial"/>
                <w:bCs/>
                <w:color w:val="000000"/>
                <w:sz w:val="20"/>
                <w:szCs w:val="20"/>
              </w:rPr>
              <w:t>cant</w:t>
            </w:r>
            <w:proofErr w:type="spellEnd"/>
          </w:p>
        </w:tc>
        <w:tc>
          <w:tcPr>
            <w:tcW w:w="10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ACA5C58" w14:textId="41BD3C88" w:rsidR="0002429D" w:rsidRPr="009C3234" w:rsidRDefault="004375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0456FD1" w14:textId="094E75EF" w:rsidR="0002429D" w:rsidRPr="009C3234" w:rsidRDefault="004375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Contendrá la cantidad de unidades que se indiquen en el problema.</w:t>
            </w:r>
          </w:p>
        </w:tc>
      </w:tr>
      <w:tr w:rsidR="00C00DE8" w:rsidRPr="009C3234" w14:paraId="1AA44E24" w14:textId="77777777" w:rsidTr="0008535F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EC7C826" w14:textId="77777777" w:rsidR="00C00DE8" w:rsidRPr="00F277E1" w:rsidRDefault="00C00DE8" w:rsidP="00F277E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1563ECB" w14:textId="77777777" w:rsidR="00C00DE8" w:rsidRPr="009C3234" w:rsidRDefault="00C00DE8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4B3EC54" w14:textId="77777777" w:rsidR="00C00DE8" w:rsidRPr="009C3234" w:rsidRDefault="00C00DE8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57E32A6" w14:textId="77777777" w:rsidR="00C00DE8" w:rsidRPr="009C3234" w:rsidRDefault="00C00DE8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569E5DF" w14:textId="77777777" w:rsidR="00C00DE8" w:rsidRPr="009C3234" w:rsidRDefault="00C00DE8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02429D" w:rsidRPr="009C3234" w14:paraId="06EFD8AD" w14:textId="77777777" w:rsidTr="0008535F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C568269" w14:textId="77777777" w:rsidR="0002429D" w:rsidRPr="00F277E1" w:rsidRDefault="0002429D" w:rsidP="00F277E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DD5CCFD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E25CD64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B455A1B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E9EA369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02429D" w:rsidRPr="009C3234" w14:paraId="7F5BE4F2" w14:textId="77777777" w:rsidTr="0008535F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3A581D0B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15F11AD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Secundarias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735FC28" w14:textId="4E3B85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D174A00" w14:textId="5C7C0E74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17E8FB5" w14:textId="1B7B5004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02429D" w:rsidRPr="009C3234" w14:paraId="4CBEF334" w14:textId="77777777" w:rsidTr="0008535F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6B2216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007575F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4AFA5E2" w14:textId="55C3A91C" w:rsidR="00437530" w:rsidRPr="009C3234" w:rsidRDefault="004375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17BCF28" w14:textId="051D72A4" w:rsidR="00437530" w:rsidRPr="009C3234" w:rsidRDefault="004375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5C6F557" w14:textId="2E942A09" w:rsidR="00437530" w:rsidRPr="009C3234" w:rsidRDefault="004375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F2B30" w:rsidRPr="009C3234" w14:paraId="0806A71E" w14:textId="77777777" w:rsidTr="0008535F">
        <w:trPr>
          <w:cantSplit/>
          <w:trHeight w:val="283"/>
          <w:jc w:val="center"/>
        </w:trPr>
        <w:tc>
          <w:tcPr>
            <w:tcW w:w="261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485019C" w14:textId="7777777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Constantes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D9B90D8" w14:textId="73D67602" w:rsidR="005F2B30" w:rsidRPr="009C3234" w:rsidRDefault="004375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cs="Arial"/>
                <w:bCs/>
                <w:color w:val="000000"/>
                <w:sz w:val="20"/>
                <w:szCs w:val="20"/>
              </w:rPr>
              <w:t>iva</w:t>
            </w:r>
            <w:proofErr w:type="spellEnd"/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41079C6" w14:textId="4028377C" w:rsidR="005F2B30" w:rsidRPr="009C3234" w:rsidRDefault="004375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71C6976" w14:textId="0C0E7EBB" w:rsidR="005F2B30" w:rsidRPr="009C3234" w:rsidRDefault="004375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Tomará el valor de 0.12</w:t>
            </w:r>
          </w:p>
        </w:tc>
      </w:tr>
      <w:tr w:rsidR="005F2B30" w:rsidRPr="009C3234" w14:paraId="596D2A1A" w14:textId="77777777" w:rsidTr="0008535F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245D5CF" w14:textId="7777777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C282A9C" w14:textId="6D7F4F16" w:rsidR="005F2B30" w:rsidRPr="009C3234" w:rsidRDefault="004375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cs="Arial"/>
                <w:bCs/>
                <w:color w:val="000000"/>
                <w:sz w:val="20"/>
                <w:szCs w:val="20"/>
              </w:rPr>
              <w:t>Desc</w:t>
            </w:r>
            <w:proofErr w:type="spellEnd"/>
            <w:r>
              <w:rPr>
                <w:rFonts w:cs="Arial"/>
                <w:bCs/>
                <w:color w:val="000000"/>
                <w:sz w:val="20"/>
                <w:szCs w:val="20"/>
              </w:rPr>
              <w:br/>
              <w:t>art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BF7764B" w14:textId="3A52F4FE" w:rsidR="005F2B30" w:rsidRPr="009C3234" w:rsidRDefault="004375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  <w:proofErr w:type="spellEnd"/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820100" w14:textId="2757C833" w:rsidR="005F2B30" w:rsidRPr="009C3234" w:rsidRDefault="004375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Tomará el valor de 0.05</w:t>
            </w:r>
            <w:r>
              <w:rPr>
                <w:rFonts w:cs="Arial"/>
                <w:color w:val="000000"/>
                <w:sz w:val="20"/>
                <w:szCs w:val="20"/>
              </w:rPr>
              <w:br/>
              <w:t>Tomará el valor de $20000 por que es el valor de cada uno de los artículos.</w:t>
            </w:r>
          </w:p>
        </w:tc>
      </w:tr>
    </w:tbl>
    <w:p w14:paraId="4BF4FDC3" w14:textId="77777777" w:rsidR="00A67E81" w:rsidRPr="005F2B30" w:rsidRDefault="00A67E81" w:rsidP="00A67E81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Condiciones Vinculantes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"/>
        <w:gridCol w:w="9908"/>
      </w:tblGrid>
      <w:tr w:rsidR="00A67E81" w:rsidRPr="009C3234" w14:paraId="1B1F9080" w14:textId="77777777" w:rsidTr="0008535F">
        <w:trPr>
          <w:trHeight w:val="564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B80546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EAF0353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A67E81" w:rsidRPr="009C3234" w14:paraId="542F9B01" w14:textId="77777777" w:rsidTr="0008535F">
        <w:trPr>
          <w:trHeight w:val="283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4F73008" w14:textId="77777777" w:rsidR="00A67E81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A67E81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DC0089C" w14:textId="77777777" w:rsidR="001F36E9" w:rsidRPr="001F36E9" w:rsidRDefault="001F36E9" w:rsidP="001F36E9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proofErr w:type="gramStart"/>
            <w:r w:rsidRPr="001F36E9">
              <w:rPr>
                <w:rFonts w:cs="Arial"/>
                <w:bCs/>
                <w:color w:val="000000"/>
                <w:sz w:val="20"/>
                <w:szCs w:val="20"/>
              </w:rPr>
              <w:t>SI(</w:t>
            </w:r>
            <w:proofErr w:type="spellStart"/>
            <w:proofErr w:type="gramEnd"/>
            <w:r w:rsidRPr="001F36E9">
              <w:rPr>
                <w:rFonts w:cs="Arial"/>
                <w:bCs/>
                <w:color w:val="000000"/>
                <w:sz w:val="20"/>
                <w:szCs w:val="20"/>
              </w:rPr>
              <w:t>cant</w:t>
            </w:r>
            <w:proofErr w:type="spellEnd"/>
            <w:r w:rsidRPr="001F36E9">
              <w:rPr>
                <w:rFonts w:cs="Arial"/>
                <w:bCs/>
                <w:color w:val="000000"/>
                <w:sz w:val="20"/>
                <w:szCs w:val="20"/>
              </w:rPr>
              <w:t xml:space="preserve"> &gt; 0)</w:t>
            </w:r>
          </w:p>
          <w:p w14:paraId="2B174009" w14:textId="77777777" w:rsidR="001F36E9" w:rsidRPr="001F36E9" w:rsidRDefault="001F36E9" w:rsidP="001F36E9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1F36E9">
              <w:rPr>
                <w:rFonts w:cs="Arial"/>
                <w:bCs/>
                <w:color w:val="000000"/>
                <w:sz w:val="20"/>
                <w:szCs w:val="20"/>
              </w:rPr>
              <w:t xml:space="preserve"> entonces</w:t>
            </w:r>
          </w:p>
          <w:p w14:paraId="36005A4F" w14:textId="77777777" w:rsidR="001F36E9" w:rsidRPr="001F36E9" w:rsidRDefault="001F36E9" w:rsidP="001F36E9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1F36E9">
              <w:rPr>
                <w:rFonts w:cs="Arial"/>
                <w:bCs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1F36E9">
              <w:rPr>
                <w:rFonts w:cs="Arial"/>
                <w:bCs/>
                <w:color w:val="000000"/>
                <w:sz w:val="20"/>
                <w:szCs w:val="20"/>
              </w:rPr>
              <w:t>precioAPagar</w:t>
            </w:r>
            <w:proofErr w:type="spellEnd"/>
            <w:r w:rsidRPr="001F36E9">
              <w:rPr>
                <w:rFonts w:cs="Arial"/>
                <w:bCs/>
                <w:color w:val="000000"/>
                <w:sz w:val="20"/>
                <w:szCs w:val="20"/>
              </w:rPr>
              <w:t xml:space="preserve"> = articulo * </w:t>
            </w:r>
            <w:proofErr w:type="spellStart"/>
            <w:r w:rsidRPr="001F36E9">
              <w:rPr>
                <w:rFonts w:cs="Arial"/>
                <w:bCs/>
                <w:color w:val="000000"/>
                <w:sz w:val="20"/>
                <w:szCs w:val="20"/>
              </w:rPr>
              <w:t>cant</w:t>
            </w:r>
            <w:proofErr w:type="spellEnd"/>
          </w:p>
          <w:p w14:paraId="469555A7" w14:textId="77777777" w:rsidR="001F36E9" w:rsidRPr="001F36E9" w:rsidRDefault="001F36E9" w:rsidP="001F36E9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1F36E9">
              <w:rPr>
                <w:rFonts w:cs="Arial"/>
                <w:bCs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F36E9">
              <w:rPr>
                <w:rFonts w:cs="Arial"/>
                <w:bCs/>
                <w:color w:val="000000"/>
                <w:sz w:val="20"/>
                <w:szCs w:val="20"/>
              </w:rPr>
              <w:t>si</w:t>
            </w:r>
            <w:proofErr w:type="spellEnd"/>
            <w:r w:rsidRPr="001F36E9">
              <w:rPr>
                <w:rFonts w:cs="Arial"/>
                <w:bCs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1F36E9">
              <w:rPr>
                <w:rFonts w:cs="Arial"/>
                <w:bCs/>
                <w:color w:val="000000"/>
                <w:sz w:val="20"/>
                <w:szCs w:val="20"/>
              </w:rPr>
              <w:t>precioAPagar</w:t>
            </w:r>
            <w:proofErr w:type="spellEnd"/>
            <w:r w:rsidRPr="001F36E9">
              <w:rPr>
                <w:rFonts w:cs="Arial"/>
                <w:bCs/>
                <w:color w:val="000000"/>
                <w:sz w:val="20"/>
                <w:szCs w:val="20"/>
              </w:rPr>
              <w:t xml:space="preserve"> &gt; 80000)</w:t>
            </w:r>
          </w:p>
          <w:p w14:paraId="6A03B00C" w14:textId="77777777" w:rsidR="001F36E9" w:rsidRPr="001F36E9" w:rsidRDefault="001F36E9" w:rsidP="001F36E9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1F36E9">
              <w:rPr>
                <w:rFonts w:cs="Arial"/>
                <w:bCs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1F36E9">
              <w:rPr>
                <w:rFonts w:cs="Arial"/>
                <w:bCs/>
                <w:color w:val="000000"/>
                <w:sz w:val="20"/>
                <w:szCs w:val="20"/>
              </w:rPr>
              <w:t>precioAPagar</w:t>
            </w:r>
            <w:proofErr w:type="spellEnd"/>
            <w:r w:rsidRPr="001F36E9">
              <w:rPr>
                <w:rFonts w:cs="Arial"/>
                <w:bCs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1F36E9">
              <w:rPr>
                <w:rFonts w:cs="Arial"/>
                <w:bCs/>
                <w:color w:val="000000"/>
                <w:sz w:val="20"/>
                <w:szCs w:val="20"/>
              </w:rPr>
              <w:t>precioAPagar</w:t>
            </w:r>
            <w:proofErr w:type="spellEnd"/>
            <w:r w:rsidRPr="001F36E9">
              <w:rPr>
                <w:rFonts w:cs="Arial"/>
                <w:bCs/>
                <w:color w:val="000000"/>
                <w:sz w:val="20"/>
                <w:szCs w:val="20"/>
              </w:rPr>
              <w:t xml:space="preserve"> * </w:t>
            </w:r>
            <w:proofErr w:type="spellStart"/>
            <w:r w:rsidRPr="001F36E9">
              <w:rPr>
                <w:rFonts w:cs="Arial"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  <w:p w14:paraId="2A85A808" w14:textId="77777777" w:rsidR="001F36E9" w:rsidRPr="001F36E9" w:rsidRDefault="001F36E9" w:rsidP="001F36E9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1F36E9">
              <w:rPr>
                <w:rFonts w:cs="Arial"/>
                <w:bCs/>
                <w:color w:val="000000"/>
                <w:sz w:val="20"/>
                <w:szCs w:val="20"/>
              </w:rPr>
              <w:t xml:space="preserve">    FIN_SI</w:t>
            </w:r>
          </w:p>
          <w:p w14:paraId="39FA58DB" w14:textId="648C156B" w:rsidR="00A67E81" w:rsidRPr="009C3234" w:rsidRDefault="001F36E9" w:rsidP="001F36E9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proofErr w:type="spellStart"/>
            <w:r w:rsidRPr="001F36E9">
              <w:rPr>
                <w:rFonts w:cs="Arial"/>
                <w:bCs/>
                <w:color w:val="000000"/>
                <w:sz w:val="20"/>
                <w:szCs w:val="20"/>
              </w:rPr>
              <w:t>FinSI</w:t>
            </w:r>
            <w:proofErr w:type="spellEnd"/>
          </w:p>
        </w:tc>
      </w:tr>
      <w:tr w:rsidR="00A67E81" w:rsidRPr="009C3234" w14:paraId="367205E2" w14:textId="77777777" w:rsidTr="0008535F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15A6036" w14:textId="77777777" w:rsidR="00A67E81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A67E81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329D235" w14:textId="77777777" w:rsidR="00A67E81" w:rsidRPr="009C3234" w:rsidRDefault="00A67E8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02429D" w:rsidRPr="009C3234" w14:paraId="6C26CBE8" w14:textId="77777777" w:rsidTr="0008535F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F5885A5" w14:textId="77777777" w:rsidR="0002429D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02429D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20BDCEB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02429D" w:rsidRPr="009C3234" w14:paraId="2A1E383C" w14:textId="77777777" w:rsidTr="0008535F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7696763" w14:textId="77777777" w:rsidR="0002429D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02429D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1B00E38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</w:p>
        </w:tc>
      </w:tr>
    </w:tbl>
    <w:p w14:paraId="646030FC" w14:textId="77777777" w:rsidR="00A67E81" w:rsidRDefault="00A67E81" w:rsidP="00697A06">
      <w:pPr>
        <w:spacing w:after="0" w:line="240" w:lineRule="auto"/>
      </w:pPr>
    </w:p>
    <w:sectPr w:rsidR="00A67E81" w:rsidSect="00697A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849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B4409" w14:textId="77777777" w:rsidR="002E0AB2" w:rsidRDefault="002E0AB2" w:rsidP="00697A06">
      <w:pPr>
        <w:spacing w:after="0" w:line="240" w:lineRule="auto"/>
      </w:pPr>
      <w:r>
        <w:separator/>
      </w:r>
    </w:p>
  </w:endnote>
  <w:endnote w:type="continuationSeparator" w:id="0">
    <w:p w14:paraId="6BF0F607" w14:textId="77777777" w:rsidR="002E0AB2" w:rsidRDefault="002E0AB2" w:rsidP="00697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AE8E8" w14:textId="77777777" w:rsidR="00597560" w:rsidRDefault="0059756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562"/>
      <w:gridCol w:w="4210"/>
    </w:tblGrid>
    <w:tr w:rsidR="00AC0683" w:rsidRPr="009C3234" w14:paraId="26484ED8" w14:textId="77777777" w:rsidTr="00A1337A">
      <w:trPr>
        <w:trHeight w:val="278"/>
      </w:trPr>
      <w:tc>
        <w:tcPr>
          <w:tcW w:w="5562" w:type="dxa"/>
        </w:tcPr>
        <w:p w14:paraId="4B0C9EFD" w14:textId="77777777" w:rsidR="00AC0683" w:rsidRPr="009C3234" w:rsidRDefault="00AC0683" w:rsidP="00A1337A">
          <w:pPr>
            <w:pStyle w:val="Piedepgina"/>
            <w:rPr>
              <w:rFonts w:ascii="Arial" w:hAnsi="Arial" w:cs="Arial"/>
              <w:b/>
              <w:bCs/>
              <w:sz w:val="16"/>
            </w:rPr>
          </w:pPr>
          <w:r w:rsidRPr="009C3234">
            <w:rPr>
              <w:rFonts w:ascii="Arial" w:hAnsi="Arial" w:cs="Arial"/>
              <w:b/>
              <w:bCs/>
              <w:sz w:val="16"/>
            </w:rPr>
            <w:t>Cátedra Algoritmos y Estructuras de Datos.</w:t>
          </w:r>
        </w:p>
      </w:tc>
      <w:tc>
        <w:tcPr>
          <w:tcW w:w="4210" w:type="dxa"/>
        </w:tcPr>
        <w:p w14:paraId="3E3C319E" w14:textId="77777777" w:rsidR="00AC0683" w:rsidRPr="009C3234" w:rsidRDefault="00AC0683" w:rsidP="00A1337A">
          <w:pPr>
            <w:pStyle w:val="Piedepgina"/>
            <w:jc w:val="right"/>
            <w:rPr>
              <w:rFonts w:ascii="Arial" w:hAnsi="Arial" w:cs="Arial"/>
              <w:b/>
              <w:bCs/>
              <w:sz w:val="16"/>
            </w:rPr>
          </w:pPr>
          <w:r w:rsidRPr="009C3234">
            <w:rPr>
              <w:rFonts w:ascii="Arial" w:hAnsi="Arial" w:cs="Arial"/>
              <w:b/>
              <w:bCs/>
              <w:sz w:val="16"/>
            </w:rPr>
            <w:t xml:space="preserve">Página: 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begin"/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instrText xml:space="preserve"> PAGE </w:instrTex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separate"/>
          </w:r>
          <w:r w:rsidR="008F5D2B">
            <w:rPr>
              <w:rStyle w:val="Nmerodepgina"/>
              <w:rFonts w:ascii="Arial" w:hAnsi="Arial" w:cs="Arial"/>
              <w:b/>
              <w:bCs/>
              <w:noProof/>
              <w:sz w:val="16"/>
            </w:rPr>
            <w:t>1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end"/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t>/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begin"/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instrText xml:space="preserve"> NUMPAGES </w:instrTex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separate"/>
          </w:r>
          <w:r w:rsidR="008F5D2B">
            <w:rPr>
              <w:rStyle w:val="Nmerodepgina"/>
              <w:rFonts w:ascii="Arial" w:hAnsi="Arial" w:cs="Arial"/>
              <w:b/>
              <w:bCs/>
              <w:noProof/>
              <w:sz w:val="16"/>
            </w:rPr>
            <w:t>2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end"/>
          </w:r>
        </w:p>
      </w:tc>
    </w:tr>
  </w:tbl>
  <w:p w14:paraId="3F058325" w14:textId="77777777" w:rsidR="00AC0683" w:rsidRDefault="00AC068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0F71B" w14:textId="77777777" w:rsidR="00597560" w:rsidRDefault="005975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0385D" w14:textId="77777777" w:rsidR="002E0AB2" w:rsidRDefault="002E0AB2" w:rsidP="00697A06">
      <w:pPr>
        <w:spacing w:after="0" w:line="240" w:lineRule="auto"/>
      </w:pPr>
      <w:r>
        <w:separator/>
      </w:r>
    </w:p>
  </w:footnote>
  <w:footnote w:type="continuationSeparator" w:id="0">
    <w:p w14:paraId="00287D5A" w14:textId="77777777" w:rsidR="002E0AB2" w:rsidRDefault="002E0AB2" w:rsidP="00697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6186E" w14:textId="77777777" w:rsidR="00597560" w:rsidRDefault="0059756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95"/>
      <w:gridCol w:w="7739"/>
    </w:tblGrid>
    <w:tr w:rsidR="005F2B30" w:rsidRPr="009C3234" w14:paraId="10A90567" w14:textId="77777777" w:rsidTr="00A1337A">
      <w:trPr>
        <w:cantSplit/>
        <w:trHeight w:val="813"/>
        <w:jc w:val="center"/>
      </w:trPr>
      <w:tc>
        <w:tcPr>
          <w:tcW w:w="1795" w:type="dxa"/>
          <w:tcBorders>
            <w:bottom w:val="single" w:sz="4" w:space="0" w:color="auto"/>
          </w:tcBorders>
        </w:tcPr>
        <w:p w14:paraId="64197FA3" w14:textId="23EAA0B2" w:rsidR="005F2B30" w:rsidRPr="009C3234" w:rsidRDefault="001F36E9" w:rsidP="00B64F96">
          <w:pPr>
            <w:pStyle w:val="Encabezado"/>
            <w:jc w:val="center"/>
          </w:pPr>
          <w:r>
            <w:rPr>
              <w:noProof/>
              <w:lang w:val="es-AR" w:eastAsia="es-AR"/>
            </w:rPr>
            <w:drawing>
              <wp:inline distT="0" distB="0" distL="0" distR="0" wp14:anchorId="26DD0521" wp14:editId="533E9BC4">
                <wp:extent cx="731520" cy="70231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1520" cy="702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39" w:type="dxa"/>
          <w:tcBorders>
            <w:bottom w:val="single" w:sz="4" w:space="0" w:color="auto"/>
          </w:tcBorders>
        </w:tcPr>
        <w:p w14:paraId="41428374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9C3234">
            <w:rPr>
              <w:rFonts w:ascii="Arial" w:hAnsi="Arial" w:cs="Arial"/>
              <w:b/>
              <w:bCs/>
              <w:i/>
              <w:iCs/>
              <w:sz w:val="20"/>
            </w:rPr>
            <w:t>UNIVERSIDAD TECNOLÓGICA NACIONAL</w:t>
          </w:r>
        </w:p>
        <w:p w14:paraId="2FB9E0EB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9C3234">
            <w:rPr>
              <w:rFonts w:ascii="Arial" w:hAnsi="Arial" w:cs="Arial"/>
              <w:b/>
              <w:bCs/>
              <w:i/>
              <w:iCs/>
              <w:sz w:val="20"/>
            </w:rPr>
            <w:t>Facultad Regional Tucumán</w:t>
          </w:r>
        </w:p>
        <w:p w14:paraId="08F660CE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 w:rsidRPr="009C3234">
            <w:rPr>
              <w:rFonts w:ascii="Arial" w:hAnsi="Arial" w:cs="Arial"/>
              <w:b/>
              <w:bCs/>
              <w:sz w:val="20"/>
            </w:rPr>
            <w:t>Departamento SISTEMAS</w:t>
          </w:r>
        </w:p>
        <w:p w14:paraId="6EEC729C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 w:rsidRPr="009C3234">
            <w:rPr>
              <w:rFonts w:ascii="Arial" w:hAnsi="Arial" w:cs="Arial"/>
              <w:b/>
              <w:bCs/>
              <w:sz w:val="20"/>
            </w:rPr>
            <w:t>Cátedra: Algoritmos y Estructuras de Datos</w:t>
          </w:r>
        </w:p>
        <w:p w14:paraId="7FF5B837" w14:textId="712C8EC7" w:rsidR="005F2B30" w:rsidRPr="009C3234" w:rsidRDefault="0008535F" w:rsidP="00316A5C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>Año Lectivo 202</w:t>
          </w:r>
          <w:r w:rsidR="00567A16">
            <w:rPr>
              <w:rFonts w:ascii="Arial" w:hAnsi="Arial" w:cs="Arial"/>
              <w:b/>
              <w:bCs/>
              <w:sz w:val="20"/>
            </w:rPr>
            <w:t>2</w:t>
          </w:r>
        </w:p>
      </w:tc>
    </w:tr>
  </w:tbl>
  <w:p w14:paraId="3F40F7CA" w14:textId="77777777" w:rsidR="00697A06" w:rsidRDefault="00697A0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52D65" w14:textId="77777777" w:rsidR="00597560" w:rsidRDefault="0059756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BD10253_"/>
        <o:lock v:ext="edit" cropping="t"/>
      </v:shape>
    </w:pict>
  </w:numPicBullet>
  <w:abstractNum w:abstractNumId="0" w15:restartNumberingAfterBreak="0">
    <w:nsid w:val="02632FDE"/>
    <w:multiLevelType w:val="hybridMultilevel"/>
    <w:tmpl w:val="30F6BB3A"/>
    <w:lvl w:ilvl="0" w:tplc="2C0A000F">
      <w:start w:val="1"/>
      <w:numFmt w:val="decimal"/>
      <w:lvlText w:val="%1."/>
      <w:lvlJc w:val="left"/>
      <w:pPr>
        <w:ind w:left="1909" w:hanging="360"/>
      </w:pPr>
    </w:lvl>
    <w:lvl w:ilvl="1" w:tplc="2C0A0019" w:tentative="1">
      <w:start w:val="1"/>
      <w:numFmt w:val="lowerLetter"/>
      <w:lvlText w:val="%2."/>
      <w:lvlJc w:val="left"/>
      <w:pPr>
        <w:ind w:left="2629" w:hanging="360"/>
      </w:pPr>
    </w:lvl>
    <w:lvl w:ilvl="2" w:tplc="2C0A001B" w:tentative="1">
      <w:start w:val="1"/>
      <w:numFmt w:val="lowerRoman"/>
      <w:lvlText w:val="%3."/>
      <w:lvlJc w:val="right"/>
      <w:pPr>
        <w:ind w:left="3349" w:hanging="180"/>
      </w:pPr>
    </w:lvl>
    <w:lvl w:ilvl="3" w:tplc="2C0A000F" w:tentative="1">
      <w:start w:val="1"/>
      <w:numFmt w:val="decimal"/>
      <w:lvlText w:val="%4."/>
      <w:lvlJc w:val="left"/>
      <w:pPr>
        <w:ind w:left="4069" w:hanging="360"/>
      </w:pPr>
    </w:lvl>
    <w:lvl w:ilvl="4" w:tplc="2C0A0019" w:tentative="1">
      <w:start w:val="1"/>
      <w:numFmt w:val="lowerLetter"/>
      <w:lvlText w:val="%5."/>
      <w:lvlJc w:val="left"/>
      <w:pPr>
        <w:ind w:left="4789" w:hanging="360"/>
      </w:pPr>
    </w:lvl>
    <w:lvl w:ilvl="5" w:tplc="2C0A001B" w:tentative="1">
      <w:start w:val="1"/>
      <w:numFmt w:val="lowerRoman"/>
      <w:lvlText w:val="%6."/>
      <w:lvlJc w:val="right"/>
      <w:pPr>
        <w:ind w:left="5509" w:hanging="180"/>
      </w:pPr>
    </w:lvl>
    <w:lvl w:ilvl="6" w:tplc="2C0A000F" w:tentative="1">
      <w:start w:val="1"/>
      <w:numFmt w:val="decimal"/>
      <w:lvlText w:val="%7."/>
      <w:lvlJc w:val="left"/>
      <w:pPr>
        <w:ind w:left="6229" w:hanging="360"/>
      </w:pPr>
    </w:lvl>
    <w:lvl w:ilvl="7" w:tplc="2C0A0019" w:tentative="1">
      <w:start w:val="1"/>
      <w:numFmt w:val="lowerLetter"/>
      <w:lvlText w:val="%8."/>
      <w:lvlJc w:val="left"/>
      <w:pPr>
        <w:ind w:left="6949" w:hanging="360"/>
      </w:pPr>
    </w:lvl>
    <w:lvl w:ilvl="8" w:tplc="2C0A001B" w:tentative="1">
      <w:start w:val="1"/>
      <w:numFmt w:val="lowerRoman"/>
      <w:lvlText w:val="%9."/>
      <w:lvlJc w:val="right"/>
      <w:pPr>
        <w:ind w:left="7669" w:hanging="180"/>
      </w:pPr>
    </w:lvl>
  </w:abstractNum>
  <w:abstractNum w:abstractNumId="1" w15:restartNumberingAfterBreak="0">
    <w:nsid w:val="04235A10"/>
    <w:multiLevelType w:val="hybridMultilevel"/>
    <w:tmpl w:val="B4CC6A0C"/>
    <w:lvl w:ilvl="0" w:tplc="2C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B6515CC"/>
    <w:multiLevelType w:val="hybridMultilevel"/>
    <w:tmpl w:val="E69EFE36"/>
    <w:lvl w:ilvl="0" w:tplc="2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A9A0E86"/>
    <w:multiLevelType w:val="hybridMultilevel"/>
    <w:tmpl w:val="9D22876E"/>
    <w:lvl w:ilvl="0" w:tplc="0C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4C146F47"/>
    <w:multiLevelType w:val="hybridMultilevel"/>
    <w:tmpl w:val="A91418D4"/>
    <w:lvl w:ilvl="0" w:tplc="0E288832">
      <w:start w:val="1"/>
      <w:numFmt w:val="bullet"/>
      <w:lvlText w:val=""/>
      <w:lvlPicBulletId w:val="0"/>
      <w:lvlJc w:val="left"/>
      <w:pPr>
        <w:ind w:left="1854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7C175263"/>
    <w:multiLevelType w:val="hybridMultilevel"/>
    <w:tmpl w:val="E1B6A090"/>
    <w:lvl w:ilvl="0" w:tplc="0C0A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475682140">
    <w:abstractNumId w:val="3"/>
  </w:num>
  <w:num w:numId="2" w16cid:durableId="1850020891">
    <w:abstractNumId w:val="0"/>
  </w:num>
  <w:num w:numId="3" w16cid:durableId="533463555">
    <w:abstractNumId w:val="2"/>
  </w:num>
  <w:num w:numId="4" w16cid:durableId="1332180904">
    <w:abstractNumId w:val="1"/>
  </w:num>
  <w:num w:numId="5" w16cid:durableId="128596375">
    <w:abstractNumId w:val="5"/>
  </w:num>
  <w:num w:numId="6" w16cid:durableId="21048331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16"/>
    <w:rsid w:val="0002429D"/>
    <w:rsid w:val="00066D22"/>
    <w:rsid w:val="0008535F"/>
    <w:rsid w:val="000B223A"/>
    <w:rsid w:val="000D7F57"/>
    <w:rsid w:val="000F7B72"/>
    <w:rsid w:val="001035CD"/>
    <w:rsid w:val="00190D92"/>
    <w:rsid w:val="001B2352"/>
    <w:rsid w:val="001F36E9"/>
    <w:rsid w:val="0028728F"/>
    <w:rsid w:val="002E0AB2"/>
    <w:rsid w:val="00316A5C"/>
    <w:rsid w:val="0032574B"/>
    <w:rsid w:val="00391AB7"/>
    <w:rsid w:val="00396E36"/>
    <w:rsid w:val="00437530"/>
    <w:rsid w:val="00442F7C"/>
    <w:rsid w:val="004C0DC9"/>
    <w:rsid w:val="004D3654"/>
    <w:rsid w:val="004E5F81"/>
    <w:rsid w:val="004F3441"/>
    <w:rsid w:val="004F62C5"/>
    <w:rsid w:val="0051758D"/>
    <w:rsid w:val="00567A16"/>
    <w:rsid w:val="0057258D"/>
    <w:rsid w:val="00597560"/>
    <w:rsid w:val="005F2B30"/>
    <w:rsid w:val="00620B15"/>
    <w:rsid w:val="00663BA1"/>
    <w:rsid w:val="00697A06"/>
    <w:rsid w:val="006B7DC7"/>
    <w:rsid w:val="006D4038"/>
    <w:rsid w:val="007A6500"/>
    <w:rsid w:val="007C0E6C"/>
    <w:rsid w:val="008F5D2B"/>
    <w:rsid w:val="009C3234"/>
    <w:rsid w:val="009E395F"/>
    <w:rsid w:val="00A1337A"/>
    <w:rsid w:val="00A67E81"/>
    <w:rsid w:val="00A93B3D"/>
    <w:rsid w:val="00AC0683"/>
    <w:rsid w:val="00B04665"/>
    <w:rsid w:val="00B14FE4"/>
    <w:rsid w:val="00B46AA3"/>
    <w:rsid w:val="00B64F96"/>
    <w:rsid w:val="00B66D6D"/>
    <w:rsid w:val="00BD5449"/>
    <w:rsid w:val="00C00DE8"/>
    <w:rsid w:val="00C304C0"/>
    <w:rsid w:val="00C816FA"/>
    <w:rsid w:val="00C93C1C"/>
    <w:rsid w:val="00D45C79"/>
    <w:rsid w:val="00D81C62"/>
    <w:rsid w:val="00DA5D7E"/>
    <w:rsid w:val="00EA20B7"/>
    <w:rsid w:val="00EE7D4E"/>
    <w:rsid w:val="00F1576E"/>
    <w:rsid w:val="00F277E1"/>
    <w:rsid w:val="00F569CE"/>
    <w:rsid w:val="00FB4B03"/>
    <w:rsid w:val="00FD2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32A706"/>
  <w15:docId w15:val="{460E7044-8509-45D3-892C-1080DE02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530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7A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7A06"/>
  </w:style>
  <w:style w:type="paragraph" w:styleId="Piedepgina">
    <w:name w:val="footer"/>
    <w:basedOn w:val="Normal"/>
    <w:link w:val="PiedepginaCar"/>
    <w:unhideWhenUsed/>
    <w:rsid w:val="00697A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97A06"/>
  </w:style>
  <w:style w:type="paragraph" w:styleId="Prrafodelista">
    <w:name w:val="List Paragraph"/>
    <w:basedOn w:val="Normal"/>
    <w:uiPriority w:val="34"/>
    <w:qFormat/>
    <w:rsid w:val="00DA5D7E"/>
    <w:pPr>
      <w:ind w:left="720"/>
      <w:contextualSpacing/>
    </w:pPr>
  </w:style>
  <w:style w:type="paragraph" w:styleId="Textoindependiente3">
    <w:name w:val="Body Text 3"/>
    <w:basedOn w:val="Normal"/>
    <w:link w:val="Textoindependiente3Car"/>
    <w:rsid w:val="00A67E81"/>
    <w:pPr>
      <w:spacing w:after="120" w:line="240" w:lineRule="auto"/>
    </w:pPr>
    <w:rPr>
      <w:rFonts w:ascii="Times New Roman" w:eastAsia="Times New Roman" w:hAnsi="Times New Roman"/>
      <w:sz w:val="16"/>
      <w:szCs w:val="16"/>
      <w:lang w:eastAsia="es-ES"/>
    </w:rPr>
  </w:style>
  <w:style w:type="character" w:customStyle="1" w:styleId="Textoindependiente3Car">
    <w:name w:val="Texto independiente 3 Car"/>
    <w:link w:val="Textoindependiente3"/>
    <w:rsid w:val="00A67E81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Nmerodepgina">
    <w:name w:val="page number"/>
    <w:basedOn w:val="Fuentedeprrafopredeter"/>
    <w:rsid w:val="00AC0683"/>
  </w:style>
  <w:style w:type="table" w:styleId="Tablaconcuadrcula">
    <w:name w:val="Table Grid"/>
    <w:basedOn w:val="Tablanormal"/>
    <w:rsid w:val="00BD5449"/>
    <w:rPr>
      <w:rFonts w:ascii="Times New Roman" w:eastAsia="SimSu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_Sandra\AED\_2022\Material\Unidad%201\Plantilla_para_Resolucion_TP0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Plantilla_para_Resolucion_TP01.dotx</Template>
  <TotalTime>4</TotalTime>
  <Pages>2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Francisco Miguel Perez</cp:lastModifiedBy>
  <cp:revision>4</cp:revision>
  <cp:lastPrinted>2022-04-24T22:17:00Z</cp:lastPrinted>
  <dcterms:created xsi:type="dcterms:W3CDTF">2022-04-24T22:06:00Z</dcterms:created>
  <dcterms:modified xsi:type="dcterms:W3CDTF">2022-04-24T22:18:00Z</dcterms:modified>
</cp:coreProperties>
</file>