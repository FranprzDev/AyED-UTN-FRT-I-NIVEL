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5"/>
        <w:gridCol w:w="7607"/>
      </w:tblGrid>
      <w:tr w:rsidR="00BD5449" w:rsidRPr="009C3234" w14:paraId="66CCE4A4" w14:textId="77777777" w:rsidTr="009C3234">
        <w:trPr>
          <w:trHeight w:val="534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E5FA86A" w14:textId="6C9C1A8D" w:rsidR="00BD5449" w:rsidRPr="009C3234" w:rsidRDefault="00BD5449" w:rsidP="009C3234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DATOS DEL  ALUMNO</w:t>
            </w:r>
          </w:p>
        </w:tc>
      </w:tr>
      <w:tr w:rsidR="00B64F96" w:rsidRPr="009C3234" w14:paraId="3CF57483" w14:textId="77777777" w:rsidTr="004F62C5">
        <w:trPr>
          <w:trHeight w:val="430"/>
          <w:jc w:val="center"/>
        </w:trPr>
        <w:tc>
          <w:tcPr>
            <w:tcW w:w="2505" w:type="dxa"/>
            <w:vMerge w:val="restart"/>
            <w:shd w:val="clear" w:color="auto" w:fill="auto"/>
            <w:vAlign w:val="center"/>
          </w:tcPr>
          <w:p w14:paraId="5D6C446A" w14:textId="0477BAB0" w:rsidR="00B64F96" w:rsidRPr="009C3234" w:rsidRDefault="00B64F96" w:rsidP="00B64F96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Comisión</w:t>
            </w: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1K5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1D89725F" w14:textId="13F4981B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Profesor: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Rafael Montesinos</w:t>
            </w:r>
          </w:p>
        </w:tc>
      </w:tr>
      <w:tr w:rsidR="00B64F96" w:rsidRPr="009C3234" w14:paraId="4C538D52" w14:textId="77777777" w:rsidTr="004F62C5">
        <w:trPr>
          <w:trHeight w:val="430"/>
          <w:jc w:val="center"/>
        </w:trPr>
        <w:tc>
          <w:tcPr>
            <w:tcW w:w="2505" w:type="dxa"/>
            <w:vMerge/>
            <w:shd w:val="clear" w:color="auto" w:fill="auto"/>
            <w:vAlign w:val="center"/>
          </w:tcPr>
          <w:p w14:paraId="2F83A2CD" w14:textId="77777777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096AD0" w14:textId="658BB4FA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Auxiliar: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Javier Cantó </w:t>
            </w:r>
          </w:p>
        </w:tc>
      </w:tr>
      <w:tr w:rsidR="00BD5449" w:rsidRPr="009C3234" w14:paraId="080918A2" w14:textId="77777777" w:rsidTr="004F62C5">
        <w:trPr>
          <w:trHeight w:val="612"/>
          <w:jc w:val="center"/>
        </w:trPr>
        <w:tc>
          <w:tcPr>
            <w:tcW w:w="2505" w:type="dxa"/>
            <w:shd w:val="clear" w:color="auto" w:fill="auto"/>
            <w:vAlign w:val="center"/>
          </w:tcPr>
          <w:p w14:paraId="3C6161E0" w14:textId="229D89D7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Legajo:</w:t>
            </w:r>
            <w:r w:rsidR="007A6500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56355</w:t>
            </w: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F4951B" w14:textId="02EEC8DE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Apellido y Nombre:</w:t>
            </w:r>
            <w:r w:rsidR="00190D92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Francisco Miguel Perez </w:t>
            </w:r>
          </w:p>
        </w:tc>
      </w:tr>
      <w:tr w:rsidR="00BD5449" w:rsidRPr="009C3234" w14:paraId="64B378D6" w14:textId="77777777" w:rsidTr="009C3234">
        <w:trPr>
          <w:trHeight w:val="412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6002C103" w14:textId="77777777" w:rsidR="00BD5449" w:rsidRPr="009C3234" w:rsidRDefault="00BD5449" w:rsidP="009C3234">
            <w:pPr>
              <w:spacing w:before="240" w:after="240" w:line="240" w:lineRule="auto"/>
              <w:jc w:val="center"/>
              <w:rPr>
                <w:rFonts w:ascii="Times New Roman" w:eastAsia="SimSun" w:hAnsi="Times New Roman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  <w:t>RESOLUCION DEL TRABAJO PRÁCTICO NRO 01</w:t>
            </w:r>
          </w:p>
        </w:tc>
      </w:tr>
    </w:tbl>
    <w:p w14:paraId="542FA765" w14:textId="77777777" w:rsidR="0008535F" w:rsidRDefault="0008535F" w:rsidP="004F62C5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 xml:space="preserve">Ejercicio: </w:t>
      </w:r>
    </w:p>
    <w:p w14:paraId="4335BEFC" w14:textId="77777777" w:rsidR="00697A06" w:rsidRPr="0008535F" w:rsidRDefault="004F62C5" w:rsidP="0008535F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>Enunciado</w:t>
      </w:r>
      <w:r w:rsidR="00FD2555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14:paraId="7FEC9598" w14:textId="77777777" w:rsidR="00697A06" w:rsidRPr="00DA5D7E" w:rsidRDefault="00DA5D7E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2A28F5C7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>DECLARAR a</w:t>
      </w:r>
    </w:p>
    <w:p w14:paraId="00698B58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>DECLARAR b</w:t>
      </w:r>
    </w:p>
    <w:p w14:paraId="6C135D59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DECLARAR </w:t>
      </w:r>
      <w:proofErr w:type="spellStart"/>
      <w:r w:rsidRPr="00EE4893">
        <w:rPr>
          <w:rFonts w:cs="Arial"/>
          <w:color w:val="000000"/>
          <w:sz w:val="20"/>
        </w:rPr>
        <w:t>solucion</w:t>
      </w:r>
      <w:proofErr w:type="spellEnd"/>
    </w:p>
    <w:p w14:paraId="3DF109E2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</w:p>
    <w:p w14:paraId="6314F033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>LEER a</w:t>
      </w:r>
    </w:p>
    <w:p w14:paraId="354FD136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>LEER b</w:t>
      </w:r>
    </w:p>
    <w:p w14:paraId="5219C1AF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</w:p>
    <w:p w14:paraId="412831D6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>SI(a != 0)</w:t>
      </w:r>
    </w:p>
    <w:p w14:paraId="3E0CC1B9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 entonces</w:t>
      </w:r>
    </w:p>
    <w:p w14:paraId="0A70AE07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   </w:t>
      </w:r>
      <w:proofErr w:type="spellStart"/>
      <w:r w:rsidRPr="00EE4893">
        <w:rPr>
          <w:rFonts w:cs="Arial"/>
          <w:color w:val="000000"/>
          <w:sz w:val="20"/>
        </w:rPr>
        <w:t>solucion</w:t>
      </w:r>
      <w:proofErr w:type="spellEnd"/>
      <w:r w:rsidRPr="00EE4893">
        <w:rPr>
          <w:rFonts w:cs="Arial"/>
          <w:color w:val="000000"/>
          <w:sz w:val="20"/>
        </w:rPr>
        <w:t xml:space="preserve"> = -b/a</w:t>
      </w:r>
    </w:p>
    <w:p w14:paraId="1FD0F186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 sino si(a == 0 and b != 0)</w:t>
      </w:r>
    </w:p>
    <w:p w14:paraId="2DCE7740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  entonces </w:t>
      </w:r>
    </w:p>
    <w:p w14:paraId="64C1965C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   MOSTRAR "La solución será imposible. "</w:t>
      </w:r>
    </w:p>
    <w:p w14:paraId="71B22587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 sino si (a == 0 and b == 0)</w:t>
      </w:r>
    </w:p>
    <w:p w14:paraId="5A56B1A4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  entonces </w:t>
      </w:r>
    </w:p>
    <w:p w14:paraId="4AE9B552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   MOSTRAR "La solución es indeterminada. " </w:t>
      </w:r>
    </w:p>
    <w:p w14:paraId="02DDF557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  </w:t>
      </w:r>
      <w:proofErr w:type="spellStart"/>
      <w:r w:rsidRPr="00EE4893">
        <w:rPr>
          <w:rFonts w:cs="Arial"/>
          <w:color w:val="000000"/>
          <w:sz w:val="20"/>
        </w:rPr>
        <w:t>Fin_Si</w:t>
      </w:r>
      <w:proofErr w:type="spellEnd"/>
    </w:p>
    <w:p w14:paraId="1819C953" w14:textId="77777777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 xml:space="preserve"> </w:t>
      </w:r>
      <w:proofErr w:type="spellStart"/>
      <w:r w:rsidRPr="00EE4893">
        <w:rPr>
          <w:rFonts w:cs="Arial"/>
          <w:color w:val="000000"/>
          <w:sz w:val="20"/>
        </w:rPr>
        <w:t>Fin_SI</w:t>
      </w:r>
      <w:proofErr w:type="spellEnd"/>
    </w:p>
    <w:p w14:paraId="597E68D5" w14:textId="784CE84D" w:rsidR="00EE4893" w:rsidRPr="00EE4893" w:rsidRDefault="00EE4893" w:rsidP="00EE4893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  <w:r w:rsidRPr="00EE4893">
        <w:rPr>
          <w:rFonts w:cs="Arial"/>
          <w:color w:val="000000"/>
          <w:sz w:val="20"/>
        </w:rPr>
        <w:t>FIN_SI</w:t>
      </w:r>
    </w:p>
    <w:p w14:paraId="3F6319E8" w14:textId="77777777" w:rsidR="00C00DE8" w:rsidRPr="00C00DE8" w:rsidRDefault="00C00DE8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57E5C03B" w14:textId="6C445FAD" w:rsidR="00C00DE8" w:rsidRDefault="00EE4893" w:rsidP="0008535F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Problema compuesto, ya que se compone de evaluación y decisión.</w:t>
      </w:r>
    </w:p>
    <w:p w14:paraId="240C874E" w14:textId="2A1069C6" w:rsidR="00C00DE8" w:rsidRDefault="00EE4893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 </w:t>
      </w:r>
      <w:r w:rsidR="00C00DE8">
        <w:rPr>
          <w:rFonts w:cs="Arial"/>
          <w:color w:val="000000"/>
          <w:sz w:val="20"/>
        </w:rPr>
        <w:br w:type="page"/>
      </w:r>
    </w:p>
    <w:p w14:paraId="0FAF7615" w14:textId="77777777" w:rsidR="00A67E81" w:rsidRPr="00C00DE8" w:rsidRDefault="00A67E81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DICCIONARIOS</w:t>
      </w:r>
    </w:p>
    <w:p w14:paraId="5951C6B0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A67E81" w:rsidRPr="009C3234" w14:paraId="32EAA98B" w14:textId="77777777" w:rsidTr="0008535F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403D95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874956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15114D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845A57E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4F3441" w:rsidRPr="009C3234" w14:paraId="6EB65730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F76FA02" w14:textId="77777777" w:rsidR="004F3441" w:rsidRPr="00CD6ED2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6207A0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CB6A5A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BBE7B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71BBDCFA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BAD3E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721770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3F9FD74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7D15D7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3D6B45C3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F195709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A2CC39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596BF3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B8F2429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6B0E5856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7600FE6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B4EBE07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6DCD35B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0A52878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F2B30" w:rsidRPr="009C3234" w14:paraId="0226D39D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05FC5CB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33BB9D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B138B8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D9DE02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090D60E3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690DC31" w14:textId="77777777" w:rsidR="004F3441" w:rsidRPr="009C3234" w:rsidRDefault="004F344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5C1973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E490C7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71350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F2B30" w:rsidRPr="009C3234" w14:paraId="1879E35B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4A8F2C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463795C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3360E3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18D39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1713E6F0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A67E81" w:rsidRPr="009C3234" w14:paraId="212A7246" w14:textId="77777777" w:rsidTr="0008535F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8F4699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0944B61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1C7C03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CE6CA4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2429D" w:rsidRPr="009C3234" w14:paraId="02DF6239" w14:textId="77777777" w:rsidTr="0008535F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46E9EB9" w14:textId="77777777" w:rsidR="0002429D" w:rsidRPr="00A67E81" w:rsidRDefault="0002429D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2CC215B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288D87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CA5C58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456FD1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C00DE8" w:rsidRPr="009C3234" w14:paraId="1AA44E24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EC7C826" w14:textId="77777777" w:rsidR="00C00DE8" w:rsidRPr="00F277E1" w:rsidRDefault="00C00DE8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1563ECB" w14:textId="77777777" w:rsidR="00C00DE8" w:rsidRPr="009C3234" w:rsidRDefault="00C00DE8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B3EC54" w14:textId="77777777" w:rsidR="00C00DE8" w:rsidRPr="009C3234" w:rsidRDefault="00C00DE8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7E32A6" w14:textId="77777777" w:rsidR="00C00DE8" w:rsidRPr="009C3234" w:rsidRDefault="00C00DE8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69E5DF" w14:textId="77777777" w:rsidR="00C00DE8" w:rsidRPr="009C3234" w:rsidRDefault="00C00DE8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2429D" w:rsidRPr="009C3234" w14:paraId="06EFD8AD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C568269" w14:textId="77777777" w:rsidR="0002429D" w:rsidRPr="00F277E1" w:rsidRDefault="0002429D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D5CCFD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25CD64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455A1B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E9EA369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2429D" w:rsidRPr="009C3234" w14:paraId="7F5BE4F2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A581D0B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15F11AD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735FC28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174A00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7E8FB5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2429D" w:rsidRPr="009C3234" w14:paraId="4CBEF334" w14:textId="77777777" w:rsidTr="0008535F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6B2216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07575F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AFA5E2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7BCF28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C6F557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2B30" w:rsidRPr="009C3234" w14:paraId="0806A71E" w14:textId="77777777" w:rsidTr="0008535F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485019C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9B90D8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1079C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1C6976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5F2B30" w:rsidRPr="009C3234" w14:paraId="596D2A1A" w14:textId="77777777" w:rsidTr="0008535F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45D5CF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C282A9C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BF7764B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820100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4BF4FDC3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A67E81" w:rsidRPr="009C3234" w14:paraId="1B1F9080" w14:textId="77777777" w:rsidTr="0008535F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B80546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AF0353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A67E81" w:rsidRPr="009C3234" w14:paraId="542F9B01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F73008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9FA58DB" w14:textId="77777777" w:rsidR="00A67E81" w:rsidRPr="009C3234" w:rsidRDefault="00A67E81" w:rsidP="00C00DE8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A67E81" w:rsidRPr="009C3234" w14:paraId="367205E2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5A6036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329D235" w14:textId="77777777" w:rsidR="00A67E81" w:rsidRPr="009C3234" w:rsidRDefault="00A67E8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02429D" w:rsidRPr="009C3234" w14:paraId="6C26CBE8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5885A5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0BDCEB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02429D" w:rsidRPr="009C3234" w14:paraId="2A1E383C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696763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B00E38" w14:textId="77777777" w:rsidR="0002429D" w:rsidRPr="009C3234" w:rsidRDefault="0002429D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</w:tr>
    </w:tbl>
    <w:p w14:paraId="646030FC" w14:textId="77777777" w:rsidR="00A67E81" w:rsidRDefault="00A67E81" w:rsidP="00697A06">
      <w:pPr>
        <w:spacing w:after="0" w:line="240" w:lineRule="auto"/>
      </w:pPr>
    </w:p>
    <w:sectPr w:rsidR="00A67E81" w:rsidSect="00697A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9B210" w14:textId="77777777" w:rsidR="002B0EDA" w:rsidRDefault="002B0EDA" w:rsidP="00697A06">
      <w:pPr>
        <w:spacing w:after="0" w:line="240" w:lineRule="auto"/>
      </w:pPr>
      <w:r>
        <w:separator/>
      </w:r>
    </w:p>
  </w:endnote>
  <w:endnote w:type="continuationSeparator" w:id="0">
    <w:p w14:paraId="7E82BFB8" w14:textId="77777777" w:rsidR="002B0EDA" w:rsidRDefault="002B0EDA" w:rsidP="0069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E8E8" w14:textId="77777777" w:rsidR="00597560" w:rsidRDefault="005975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62"/>
      <w:gridCol w:w="4210"/>
    </w:tblGrid>
    <w:tr w:rsidR="00AC0683" w:rsidRPr="009C3234" w14:paraId="26484ED8" w14:textId="77777777" w:rsidTr="00A1337A">
      <w:trPr>
        <w:trHeight w:val="278"/>
      </w:trPr>
      <w:tc>
        <w:tcPr>
          <w:tcW w:w="5562" w:type="dxa"/>
        </w:tcPr>
        <w:p w14:paraId="4B0C9EFD" w14:textId="77777777" w:rsidR="00AC0683" w:rsidRPr="009C3234" w:rsidRDefault="00AC0683" w:rsidP="00A1337A">
          <w:pPr>
            <w:pStyle w:val="Piedepgina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>Cátedra Algoritmos y Estructuras de Datos.</w:t>
          </w:r>
        </w:p>
      </w:tc>
      <w:tc>
        <w:tcPr>
          <w:tcW w:w="4210" w:type="dxa"/>
        </w:tcPr>
        <w:p w14:paraId="3E3C319E" w14:textId="77777777" w:rsidR="00AC0683" w:rsidRPr="009C3234" w:rsidRDefault="00AC0683" w:rsidP="00A1337A">
          <w:pPr>
            <w:pStyle w:val="Piedepgina"/>
            <w:jc w:val="right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 xml:space="preserve">Página: 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PAGE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1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t>/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NUMPAGES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2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</w:p>
      </w:tc>
    </w:tr>
  </w:tbl>
  <w:p w14:paraId="3F058325" w14:textId="77777777" w:rsidR="00AC0683" w:rsidRDefault="00AC068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0F71B" w14:textId="77777777" w:rsidR="00597560" w:rsidRDefault="005975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D3E95" w14:textId="77777777" w:rsidR="002B0EDA" w:rsidRDefault="002B0EDA" w:rsidP="00697A06">
      <w:pPr>
        <w:spacing w:after="0" w:line="240" w:lineRule="auto"/>
      </w:pPr>
      <w:r>
        <w:separator/>
      </w:r>
    </w:p>
  </w:footnote>
  <w:footnote w:type="continuationSeparator" w:id="0">
    <w:p w14:paraId="527B050A" w14:textId="77777777" w:rsidR="002B0EDA" w:rsidRDefault="002B0EDA" w:rsidP="0069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6186E" w14:textId="77777777" w:rsidR="00597560" w:rsidRDefault="005975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5"/>
      <w:gridCol w:w="7739"/>
    </w:tblGrid>
    <w:tr w:rsidR="005F2B30" w:rsidRPr="009C3234" w14:paraId="10A90567" w14:textId="77777777" w:rsidTr="00A1337A">
      <w:trPr>
        <w:cantSplit/>
        <w:trHeight w:val="813"/>
        <w:jc w:val="center"/>
      </w:trPr>
      <w:tc>
        <w:tcPr>
          <w:tcW w:w="1795" w:type="dxa"/>
          <w:tcBorders>
            <w:bottom w:val="single" w:sz="4" w:space="0" w:color="auto"/>
          </w:tcBorders>
        </w:tcPr>
        <w:p w14:paraId="64197FA3" w14:textId="5C35D518" w:rsidR="005F2B30" w:rsidRPr="009C3234" w:rsidRDefault="002B0EDA" w:rsidP="00B64F96">
          <w:pPr>
            <w:pStyle w:val="Encabezado"/>
            <w:jc w:val="center"/>
          </w:pPr>
          <w:r>
            <w:rPr>
              <w:noProof/>
              <w:lang w:val="es-AR" w:eastAsia="es-AR"/>
            </w:rPr>
            <w:pict w14:anchorId="26DD05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7.6pt;height:55.3pt">
                <v:imagedata r:id="rId1" o:title="LOGO_AED"/>
              </v:shape>
            </w:pict>
          </w:r>
        </w:p>
      </w:tc>
      <w:tc>
        <w:tcPr>
          <w:tcW w:w="7739" w:type="dxa"/>
          <w:tcBorders>
            <w:bottom w:val="single" w:sz="4" w:space="0" w:color="auto"/>
          </w:tcBorders>
        </w:tcPr>
        <w:p w14:paraId="41428374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UNIVERSIDAD TECNOLÓGICA NACIONAL</w:t>
          </w:r>
        </w:p>
        <w:p w14:paraId="2FB9E0EB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Facultad Regional Tucumán</w:t>
          </w:r>
        </w:p>
        <w:p w14:paraId="08F660CE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Departamento SISTEMAS</w:t>
          </w:r>
        </w:p>
        <w:p w14:paraId="6EEC729C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Cátedra: Algoritmos y Estructuras de Datos</w:t>
          </w:r>
        </w:p>
        <w:p w14:paraId="7FF5B837" w14:textId="712C8EC7" w:rsidR="005F2B30" w:rsidRPr="009C3234" w:rsidRDefault="0008535F" w:rsidP="00316A5C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Año Lectivo 202</w:t>
          </w:r>
          <w:r w:rsidR="00567A16">
            <w:rPr>
              <w:rFonts w:ascii="Arial" w:hAnsi="Arial" w:cs="Arial"/>
              <w:b/>
              <w:bCs/>
              <w:sz w:val="20"/>
            </w:rPr>
            <w:t>2</w:t>
          </w:r>
        </w:p>
      </w:tc>
    </w:tr>
  </w:tbl>
  <w:p w14:paraId="3F40F7CA" w14:textId="77777777" w:rsidR="00697A06" w:rsidRDefault="00697A0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52D65" w14:textId="77777777" w:rsidR="00597560" w:rsidRDefault="005975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5pt;height:11.5pt" o:bullet="t">
        <v:imagedata r:id="rId1" o:title="BD10253_"/>
        <o:lock v:ext="edit" cropping="t"/>
      </v:shape>
    </w:pict>
  </w:numPicBullet>
  <w:abstractNum w:abstractNumId="0" w15:restartNumberingAfterBreak="0">
    <w:nsid w:val="02632FDE"/>
    <w:multiLevelType w:val="hybridMultilevel"/>
    <w:tmpl w:val="30F6BB3A"/>
    <w:lvl w:ilvl="0" w:tplc="2C0A000F">
      <w:start w:val="1"/>
      <w:numFmt w:val="decimal"/>
      <w:lvlText w:val="%1."/>
      <w:lvlJc w:val="left"/>
      <w:pPr>
        <w:ind w:left="1909" w:hanging="360"/>
      </w:pPr>
    </w:lvl>
    <w:lvl w:ilvl="1" w:tplc="2C0A0019" w:tentative="1">
      <w:start w:val="1"/>
      <w:numFmt w:val="lowerLetter"/>
      <w:lvlText w:val="%2."/>
      <w:lvlJc w:val="left"/>
      <w:pPr>
        <w:ind w:left="2629" w:hanging="360"/>
      </w:pPr>
    </w:lvl>
    <w:lvl w:ilvl="2" w:tplc="2C0A001B" w:tentative="1">
      <w:start w:val="1"/>
      <w:numFmt w:val="lowerRoman"/>
      <w:lvlText w:val="%3."/>
      <w:lvlJc w:val="right"/>
      <w:pPr>
        <w:ind w:left="3349" w:hanging="180"/>
      </w:pPr>
    </w:lvl>
    <w:lvl w:ilvl="3" w:tplc="2C0A000F" w:tentative="1">
      <w:start w:val="1"/>
      <w:numFmt w:val="decimal"/>
      <w:lvlText w:val="%4."/>
      <w:lvlJc w:val="left"/>
      <w:pPr>
        <w:ind w:left="4069" w:hanging="360"/>
      </w:pPr>
    </w:lvl>
    <w:lvl w:ilvl="4" w:tplc="2C0A0019" w:tentative="1">
      <w:start w:val="1"/>
      <w:numFmt w:val="lowerLetter"/>
      <w:lvlText w:val="%5."/>
      <w:lvlJc w:val="left"/>
      <w:pPr>
        <w:ind w:left="4789" w:hanging="360"/>
      </w:pPr>
    </w:lvl>
    <w:lvl w:ilvl="5" w:tplc="2C0A001B" w:tentative="1">
      <w:start w:val="1"/>
      <w:numFmt w:val="lowerRoman"/>
      <w:lvlText w:val="%6."/>
      <w:lvlJc w:val="right"/>
      <w:pPr>
        <w:ind w:left="5509" w:hanging="180"/>
      </w:pPr>
    </w:lvl>
    <w:lvl w:ilvl="6" w:tplc="2C0A000F" w:tentative="1">
      <w:start w:val="1"/>
      <w:numFmt w:val="decimal"/>
      <w:lvlText w:val="%7."/>
      <w:lvlJc w:val="left"/>
      <w:pPr>
        <w:ind w:left="6229" w:hanging="360"/>
      </w:pPr>
    </w:lvl>
    <w:lvl w:ilvl="7" w:tplc="2C0A0019" w:tentative="1">
      <w:start w:val="1"/>
      <w:numFmt w:val="lowerLetter"/>
      <w:lvlText w:val="%8."/>
      <w:lvlJc w:val="left"/>
      <w:pPr>
        <w:ind w:left="6949" w:hanging="360"/>
      </w:pPr>
    </w:lvl>
    <w:lvl w:ilvl="8" w:tplc="2C0A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" w15:restartNumberingAfterBreak="0">
    <w:nsid w:val="04235A10"/>
    <w:multiLevelType w:val="hybridMultilevel"/>
    <w:tmpl w:val="B4CC6A0C"/>
    <w:lvl w:ilvl="0" w:tplc="2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B6515CC"/>
    <w:multiLevelType w:val="hybridMultilevel"/>
    <w:tmpl w:val="E69EFE36"/>
    <w:lvl w:ilvl="0" w:tplc="2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9A0E86"/>
    <w:multiLevelType w:val="hybridMultilevel"/>
    <w:tmpl w:val="9D22876E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C146F47"/>
    <w:multiLevelType w:val="hybridMultilevel"/>
    <w:tmpl w:val="A91418D4"/>
    <w:lvl w:ilvl="0" w:tplc="0E288832">
      <w:start w:val="1"/>
      <w:numFmt w:val="bullet"/>
      <w:lvlText w:val=""/>
      <w:lvlPicBulletId w:val="0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7C175263"/>
    <w:multiLevelType w:val="hybridMultilevel"/>
    <w:tmpl w:val="E1B6A090"/>
    <w:lvl w:ilvl="0" w:tplc="0C0A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475682140">
    <w:abstractNumId w:val="3"/>
  </w:num>
  <w:num w:numId="2" w16cid:durableId="1850020891">
    <w:abstractNumId w:val="0"/>
  </w:num>
  <w:num w:numId="3" w16cid:durableId="533463555">
    <w:abstractNumId w:val="2"/>
  </w:num>
  <w:num w:numId="4" w16cid:durableId="1332180904">
    <w:abstractNumId w:val="1"/>
  </w:num>
  <w:num w:numId="5" w16cid:durableId="128596375">
    <w:abstractNumId w:val="5"/>
  </w:num>
  <w:num w:numId="6" w16cid:durableId="2104833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7A16"/>
    <w:rsid w:val="0002429D"/>
    <w:rsid w:val="00066D22"/>
    <w:rsid w:val="0008535F"/>
    <w:rsid w:val="000B223A"/>
    <w:rsid w:val="000D7F57"/>
    <w:rsid w:val="000F7B72"/>
    <w:rsid w:val="001035CD"/>
    <w:rsid w:val="00190D92"/>
    <w:rsid w:val="001B2352"/>
    <w:rsid w:val="0028728F"/>
    <w:rsid w:val="002B0EDA"/>
    <w:rsid w:val="00316A5C"/>
    <w:rsid w:val="00391AB7"/>
    <w:rsid w:val="00396E36"/>
    <w:rsid w:val="00442F7C"/>
    <w:rsid w:val="004C0DC9"/>
    <w:rsid w:val="004D3654"/>
    <w:rsid w:val="004E5F81"/>
    <w:rsid w:val="004F3441"/>
    <w:rsid w:val="004F62C5"/>
    <w:rsid w:val="0051758D"/>
    <w:rsid w:val="00567A16"/>
    <w:rsid w:val="0057258D"/>
    <w:rsid w:val="00597560"/>
    <w:rsid w:val="005F2B30"/>
    <w:rsid w:val="00620B15"/>
    <w:rsid w:val="00663BA1"/>
    <w:rsid w:val="00697A06"/>
    <w:rsid w:val="006B7DC7"/>
    <w:rsid w:val="006D4038"/>
    <w:rsid w:val="007A6500"/>
    <w:rsid w:val="007C0E6C"/>
    <w:rsid w:val="008F5D2B"/>
    <w:rsid w:val="009C3234"/>
    <w:rsid w:val="00A1337A"/>
    <w:rsid w:val="00A67E81"/>
    <w:rsid w:val="00A93B3D"/>
    <w:rsid w:val="00AB208F"/>
    <w:rsid w:val="00AC0683"/>
    <w:rsid w:val="00B04665"/>
    <w:rsid w:val="00B14FE4"/>
    <w:rsid w:val="00B46AA3"/>
    <w:rsid w:val="00B64F96"/>
    <w:rsid w:val="00B66D6D"/>
    <w:rsid w:val="00BD5449"/>
    <w:rsid w:val="00C00DE8"/>
    <w:rsid w:val="00C304C0"/>
    <w:rsid w:val="00C816FA"/>
    <w:rsid w:val="00C93C1C"/>
    <w:rsid w:val="00D45C79"/>
    <w:rsid w:val="00DA5D7E"/>
    <w:rsid w:val="00EA6133"/>
    <w:rsid w:val="00EE4893"/>
    <w:rsid w:val="00EE7D4E"/>
    <w:rsid w:val="00F1576E"/>
    <w:rsid w:val="00F277E1"/>
    <w:rsid w:val="00F569CE"/>
    <w:rsid w:val="00FB4B03"/>
    <w:rsid w:val="00FD2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32A706"/>
  <w15:docId w15:val="{460E7044-8509-45D3-892C-1080DE02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F7C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A06"/>
  </w:style>
  <w:style w:type="paragraph" w:styleId="Piedepgina">
    <w:name w:val="footer"/>
    <w:basedOn w:val="Normal"/>
    <w:link w:val="PiedepginaCar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7A06"/>
  </w:style>
  <w:style w:type="paragraph" w:styleId="Prrafodelista">
    <w:name w:val="List Paragraph"/>
    <w:basedOn w:val="Normal"/>
    <w:uiPriority w:val="34"/>
    <w:qFormat/>
    <w:rsid w:val="00DA5D7E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A67E81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es-ES"/>
    </w:rPr>
  </w:style>
  <w:style w:type="character" w:customStyle="1" w:styleId="Textoindependiente3Car">
    <w:name w:val="Texto independiente 3 Car"/>
    <w:link w:val="Textoindependiente3"/>
    <w:rsid w:val="00A67E81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Nmerodepgina">
    <w:name w:val="page number"/>
    <w:basedOn w:val="Fuentedeprrafopredeter"/>
    <w:rsid w:val="00AC0683"/>
  </w:style>
  <w:style w:type="table" w:styleId="Tablaconcuadrcula">
    <w:name w:val="Table Grid"/>
    <w:basedOn w:val="Tablanormal"/>
    <w:rsid w:val="00BD5449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_Sandra\AED\_2022\Material\Unidad%201\Plantilla_para_Resolucion_TP0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Plantilla_para_Resolucion_TP01.dotx</Template>
  <TotalTime>9</TotalTime>
  <Pages>2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Francisco Miguel Perez</cp:lastModifiedBy>
  <cp:revision>10</cp:revision>
  <dcterms:created xsi:type="dcterms:W3CDTF">2022-04-05T23:40:00Z</dcterms:created>
  <dcterms:modified xsi:type="dcterms:W3CDTF">2022-04-24T22:12:00Z</dcterms:modified>
</cp:coreProperties>
</file>